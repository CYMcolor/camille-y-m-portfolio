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742"/>
        <w:tblW w:w="4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864"/>
        <w:gridCol w:w="5464"/>
      </w:tblGrid>
      <w:tr w:rsidR="00E00E3D" w:rsidRPr="00565B06" w14:paraId="3FF290D3" w14:textId="77777777" w:rsidTr="00890111">
        <w:trPr>
          <w:trHeight w:hRule="exact" w:val="987"/>
        </w:trPr>
        <w:tc>
          <w:tcPr>
            <w:tcW w:w="3864" w:type="dxa"/>
            <w:tcMar>
              <w:right w:w="144" w:type="dxa"/>
            </w:tcMar>
            <w:vAlign w:val="bottom"/>
          </w:tcPr>
          <w:p w14:paraId="0EAF6A87" w14:textId="77777777" w:rsidR="007A0F44" w:rsidRPr="00187FE3" w:rsidRDefault="0079636E" w:rsidP="00AE2956">
            <w:pPr>
              <w:rPr>
                <w:rFonts w:ascii="Quando" w:hAnsi="Quando"/>
                <w:color w:val="004A20" w:themeColor="accent1" w:themeShade="BF"/>
                <w:sz w:val="44"/>
                <w:szCs w:val="44"/>
              </w:rPr>
            </w:pPr>
            <w:r w:rsidRPr="00187FE3">
              <w:rPr>
                <w:rFonts w:ascii="Quando" w:hAnsi="Quando"/>
                <w:color w:val="004A20" w:themeColor="accent1" w:themeShade="BF"/>
                <w:sz w:val="44"/>
                <w:szCs w:val="44"/>
              </w:rPr>
              <w:t>Camille</w:t>
            </w:r>
          </w:p>
          <w:p w14:paraId="7A966EB8" w14:textId="77777777" w:rsidR="007A0F44" w:rsidRPr="00565B06" w:rsidRDefault="0079636E" w:rsidP="00AE2956">
            <w:r w:rsidRPr="00187FE3">
              <w:rPr>
                <w:rFonts w:ascii="Quando" w:hAnsi="Quando"/>
                <w:color w:val="004A20" w:themeColor="accent1" w:themeShade="BF"/>
                <w:sz w:val="44"/>
                <w:szCs w:val="44"/>
              </w:rPr>
              <w:t>MacLaren</w:t>
            </w:r>
          </w:p>
        </w:tc>
        <w:tc>
          <w:tcPr>
            <w:tcW w:w="5465" w:type="dxa"/>
            <w:tcMar>
              <w:left w:w="144" w:type="dxa"/>
            </w:tcMar>
            <w:vAlign w:val="bottom"/>
          </w:tcPr>
          <w:p w14:paraId="78227317" w14:textId="77777777" w:rsidR="007A0F44" w:rsidRDefault="00DD04BC" w:rsidP="00AE2956">
            <w:pPr>
              <w:pStyle w:val="ContactInfo"/>
              <w:spacing w:before="0"/>
            </w:pPr>
            <w:sdt>
              <w:sdtPr>
                <w:rPr>
                  <w:color w:val="auto"/>
                </w:rPr>
                <w:alias w:val="Enter phone:"/>
                <w:tag w:val="Enter phone:"/>
                <w:id w:val="381135673"/>
                <w:placeholder>
                  <w:docPart w:val="9AE50B7FFCF747A88F6F98AFDFB838A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918B8" w:rsidRPr="003A4209">
                  <w:rPr>
                    <w:color w:val="auto"/>
                  </w:rPr>
                  <w:t>713-205-3561</w:t>
                </w:r>
              </w:sdtContent>
            </w:sdt>
            <w:r w:rsidR="00D918B8" w:rsidRPr="009D0878">
              <w:rPr>
                <w:noProof/>
              </w:rPr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1276141" wp14:editId="2ECAB8E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B1901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632c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D918B8">
              <w:t xml:space="preserve"> </w:t>
            </w:r>
          </w:p>
          <w:p w14:paraId="5CA62912" w14:textId="77777777" w:rsidR="007A0F44" w:rsidRDefault="00D918B8" w:rsidP="00AE2956">
            <w:pPr>
              <w:pStyle w:val="ContactInfo"/>
              <w:spacing w:before="0"/>
            </w:pPr>
            <w:r w:rsidRPr="003A4209">
              <w:rPr>
                <w:color w:val="auto"/>
              </w:rPr>
              <w:t>camille@emaclaren.net</w:t>
            </w:r>
            <w:r w:rsidRPr="003A4209">
              <w:rPr>
                <w:noProof/>
                <w:color w:val="auto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236768" wp14:editId="1342C831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18BDD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00632c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</w:p>
          <w:p w14:paraId="6D829125" w14:textId="77777777" w:rsidR="007A0F44" w:rsidRDefault="00DD04BC" w:rsidP="00AE2956">
            <w:pPr>
              <w:pStyle w:val="ContactInfo"/>
              <w:spacing w:before="0"/>
            </w:pPr>
            <w:sdt>
              <w:sdtPr>
                <w:rPr>
                  <w:color w:val="auto"/>
                </w:rPr>
                <w:alias w:val="Enter LinkedIn profile:"/>
                <w:tag w:val="Enter LinkedIn profile:"/>
                <w:id w:val="-1253892234"/>
                <w:placeholder>
                  <w:docPart w:val="7729D7E8508F45939594ACDBCAAB884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D918B8" w:rsidRPr="003A4209">
                  <w:rPr>
                    <w:color w:val="auto"/>
                  </w:rPr>
                  <w:t>www.linkedin.com/in/camille-maclaren-161803</w:t>
                </w:r>
              </w:sdtContent>
            </w:sdt>
            <w:r w:rsidR="00D918B8" w:rsidRPr="009D0878">
              <w:rPr>
                <w:noProof/>
              </w:rPr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406B740" wp14:editId="10B0D59D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7B1C7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632c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="00D918B8">
              <w:t xml:space="preserve">   </w:t>
            </w:r>
          </w:p>
          <w:p w14:paraId="45073113" w14:textId="77777777" w:rsidR="007A0F44" w:rsidRPr="00565B06" w:rsidRDefault="007A0F44" w:rsidP="00AE2956">
            <w:pPr>
              <w:pStyle w:val="ContactInfo"/>
              <w:spacing w:before="0"/>
              <w:jc w:val="left"/>
            </w:pPr>
          </w:p>
        </w:tc>
      </w:tr>
    </w:tbl>
    <w:p w14:paraId="0E1C7C0F" w14:textId="45EC5BE6" w:rsidR="00E512AC" w:rsidRPr="009F5001" w:rsidRDefault="00E512AC" w:rsidP="00E512AC">
      <w:pPr>
        <w:pStyle w:val="Heading1"/>
        <w:spacing w:before="0" w:after="0"/>
        <w:rPr>
          <w:sz w:val="28"/>
          <w:szCs w:val="28"/>
        </w:rPr>
      </w:pPr>
      <w:r w:rsidRPr="009F50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3E844A" wp14:editId="131D04E4">
                <wp:simplePos x="0" y="0"/>
                <wp:positionH relativeFrom="column">
                  <wp:posOffset>-438150</wp:posOffset>
                </wp:positionH>
                <wp:positionV relativeFrom="paragraph">
                  <wp:posOffset>570548</wp:posOffset>
                </wp:positionV>
                <wp:extent cx="274320" cy="274320"/>
                <wp:effectExtent l="0" t="0" r="0" b="0"/>
                <wp:wrapSquare wrapText="bothSides"/>
                <wp:docPr id="13" name="Objective in circle icon" descr="Objectiv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4" name="Objective icon circle" descr="Objectiv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Objective icon top horizontal line" descr="Objective icon top horizontal line"/>
                        <wps:cNvSpPr>
                          <a:spLocks/>
                        </wps:cNvSpPr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Objective icon middle horizontal line" descr="Objective icon middle horizontal line"/>
                        <wps:cNvSpPr>
                          <a:spLocks/>
                        </wps:cNvSpPr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Objective icon bottom horizontal line" descr="Objective icon bottom horizontal line"/>
                        <wps:cNvSpPr>
                          <a:spLocks/>
                        </wps:cNvSpPr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41BAD" id="Objective in circle icon" o:spid="_x0000_s1026" alt="Objective icon" style="position:absolute;margin-left:-34.5pt;margin-top:44.95pt;width:21.6pt;height:21.6pt;z-index:251659264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">
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632c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  <w10:wrap type="square"/>
              </v:group>
            </w:pict>
          </mc:Fallback>
        </mc:AlternateContent>
      </w:r>
      <w:r w:rsidRPr="009F5001">
        <w:rPr>
          <w:sz w:val="28"/>
          <w:szCs w:val="28"/>
        </w:rPr>
        <w:t>Objective</w:t>
      </w:r>
    </w:p>
    <w:p w14:paraId="78A3FFB0" w14:textId="77777777" w:rsidR="00E512AC" w:rsidRPr="009F5001" w:rsidRDefault="00E9686E" w:rsidP="00E512AC">
      <w:pPr>
        <w:pStyle w:val="Heading1"/>
        <w:spacing w:before="0" w:after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9F5001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Obtain valuable working experience while working in the information technology field and gaining knowledge of the IT business.</w:t>
      </w:r>
    </w:p>
    <w:p w14:paraId="76E5673F" w14:textId="7D25D4C6" w:rsidR="00E512AC" w:rsidRPr="009F5001" w:rsidRDefault="00E9686E" w:rsidP="00E512AC">
      <w:pPr>
        <w:pStyle w:val="Heading1"/>
        <w:spacing w:before="0" w:after="0"/>
        <w:rPr>
          <w:sz w:val="28"/>
          <w:szCs w:val="28"/>
        </w:rPr>
      </w:pPr>
      <w:r w:rsidRPr="009F5001">
        <w:rPr>
          <w:rFonts w:asciiTheme="minorHAnsi" w:hAnsiTheme="minorHAnsi" w:cstheme="minorHAnsi"/>
          <w:b w:val="0"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6E63F7" wp14:editId="31A9C7AB">
                <wp:simplePos x="0" y="0"/>
                <wp:positionH relativeFrom="column">
                  <wp:posOffset>-437515</wp:posOffset>
                </wp:positionH>
                <wp:positionV relativeFrom="paragraph">
                  <wp:posOffset>31416</wp:posOffset>
                </wp:positionV>
                <wp:extent cx="274320" cy="274320"/>
                <wp:effectExtent l="0" t="0" r="0" b="0"/>
                <wp:wrapSquare wrapText="bothSides"/>
                <wp:docPr id="18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9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009DA" id="Education in circle icon" o:spid="_x0000_s1026" alt="Education icon" style="position:absolute;margin-left:-34.45pt;margin-top:2.45pt;width:21.6pt;height:21.6pt;z-index:251658240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632c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wrap type="square"/>
              </v:group>
            </w:pict>
          </mc:Fallback>
        </mc:AlternateContent>
      </w:r>
      <w:r w:rsidR="00E512AC" w:rsidRPr="009F5001">
        <w:rPr>
          <w:sz w:val="28"/>
          <w:szCs w:val="28"/>
        </w:rPr>
        <w:t>Education</w:t>
      </w:r>
    </w:p>
    <w:p w14:paraId="3BACE89A" w14:textId="50961BBA" w:rsidR="007C0E0E" w:rsidRPr="009F5001" w:rsidRDefault="004C6187" w:rsidP="005111F0">
      <w:pPr>
        <w:pStyle w:val="Heading2"/>
        <w:rPr>
          <w:bCs/>
          <w:iCs/>
          <w:sz w:val="24"/>
          <w:szCs w:val="24"/>
        </w:rPr>
      </w:pPr>
      <w:r w:rsidRPr="009F5001">
        <w:rPr>
          <w:sz w:val="24"/>
          <w:szCs w:val="24"/>
        </w:rPr>
        <w:t>Computer Science Major</w:t>
      </w:r>
      <w:r w:rsidR="007C0E0E" w:rsidRPr="009F5001">
        <w:rPr>
          <w:sz w:val="24"/>
          <w:szCs w:val="24"/>
        </w:rPr>
        <w:t xml:space="preserve"> | </w:t>
      </w:r>
      <w:r w:rsidR="00F033D0" w:rsidRPr="009F5001">
        <w:rPr>
          <w:rStyle w:val="Emphasis"/>
          <w:sz w:val="24"/>
          <w:szCs w:val="24"/>
        </w:rPr>
        <w:t>University of Houston</w:t>
      </w:r>
      <w:r w:rsidR="000645FE" w:rsidRPr="009F5001">
        <w:rPr>
          <w:rStyle w:val="Emphasis"/>
          <w:sz w:val="24"/>
          <w:szCs w:val="24"/>
        </w:rPr>
        <w:t xml:space="preserve"> |</w:t>
      </w:r>
      <w:r w:rsidR="000645FE" w:rsidRPr="009F5001">
        <w:rPr>
          <w:iCs/>
          <w:sz w:val="24"/>
          <w:szCs w:val="24"/>
        </w:rPr>
        <w:t xml:space="preserve">2017 – </w:t>
      </w:r>
      <w:r w:rsidR="00801F3A">
        <w:rPr>
          <w:iCs/>
          <w:sz w:val="24"/>
          <w:szCs w:val="24"/>
        </w:rPr>
        <w:t>2021</w:t>
      </w:r>
      <w:r w:rsidR="000645FE" w:rsidRPr="009F5001">
        <w:rPr>
          <w:iCs/>
          <w:sz w:val="24"/>
          <w:szCs w:val="24"/>
        </w:rPr>
        <w:t xml:space="preserve"> </w:t>
      </w:r>
      <w:r w:rsidR="000645FE" w:rsidRPr="009F5001">
        <w:rPr>
          <w:iCs/>
          <w:color w:val="4C4C4C" w:themeColor="text2" w:themeTint="BF"/>
          <w:sz w:val="24"/>
          <w:szCs w:val="24"/>
        </w:rPr>
        <w:t xml:space="preserve">| </w:t>
      </w:r>
      <w:r w:rsidR="000645FE" w:rsidRPr="009F5001">
        <w:rPr>
          <w:bCs/>
          <w:iCs/>
          <w:color w:val="4C4C4C" w:themeColor="text2" w:themeTint="BF"/>
          <w:sz w:val="24"/>
          <w:szCs w:val="24"/>
        </w:rPr>
        <w:t>3.</w:t>
      </w:r>
      <w:r w:rsidR="002A1E6C" w:rsidRPr="009F5001">
        <w:rPr>
          <w:bCs/>
          <w:iCs/>
          <w:color w:val="4C4C4C" w:themeColor="text2" w:themeTint="BF"/>
          <w:sz w:val="24"/>
          <w:szCs w:val="24"/>
        </w:rPr>
        <w:t>3</w:t>
      </w:r>
      <w:r w:rsidR="005736D7">
        <w:rPr>
          <w:bCs/>
          <w:iCs/>
          <w:color w:val="4C4C4C" w:themeColor="text2" w:themeTint="BF"/>
          <w:sz w:val="24"/>
          <w:szCs w:val="24"/>
        </w:rPr>
        <w:t>43</w:t>
      </w:r>
      <w:r w:rsidR="000645FE" w:rsidRPr="009F5001">
        <w:rPr>
          <w:bCs/>
          <w:iCs/>
          <w:color w:val="4C4C4C" w:themeColor="text2" w:themeTint="BF"/>
          <w:sz w:val="24"/>
          <w:szCs w:val="24"/>
        </w:rPr>
        <w:t xml:space="preserve"> GPA</w:t>
      </w:r>
    </w:p>
    <w:p w14:paraId="168A12F1" w14:textId="77777777" w:rsidR="00890111" w:rsidRDefault="00890111" w:rsidP="00737190">
      <w:pPr>
        <w:pStyle w:val="ListBullet"/>
        <w:rPr>
          <w:color w:val="00632C" w:themeColor="accent1"/>
        </w:rPr>
        <w:sectPr w:rsidR="00890111" w:rsidSect="00706B45">
          <w:footerReference w:type="default" r:id="rId11"/>
          <w:headerReference w:type="first" r:id="rId12"/>
          <w:pgSz w:w="12240" w:h="15840" w:code="1"/>
          <w:pgMar w:top="1440" w:right="1440" w:bottom="1440" w:left="1440" w:header="432" w:footer="648" w:gutter="0"/>
          <w:cols w:space="720"/>
          <w:titlePg/>
          <w:docGrid w:linePitch="360"/>
        </w:sectPr>
      </w:pPr>
    </w:p>
    <w:p w14:paraId="0FB12F7D" w14:textId="0356FFAF" w:rsidR="00737190" w:rsidRPr="00F9787D" w:rsidRDefault="003F28BC" w:rsidP="00890111">
      <w:pPr>
        <w:pStyle w:val="ListBullet"/>
        <w:ind w:right="-450"/>
        <w:rPr>
          <w:color w:val="auto"/>
        </w:rPr>
      </w:pPr>
      <w:r w:rsidRPr="00F9787D">
        <w:rPr>
          <w:color w:val="00632C" w:themeColor="accent1"/>
        </w:rPr>
        <w:t xml:space="preserve">COSC </w:t>
      </w:r>
      <w:r w:rsidR="000F682C" w:rsidRPr="00F9787D">
        <w:rPr>
          <w:color w:val="00632C" w:themeColor="accent1"/>
        </w:rPr>
        <w:t xml:space="preserve">2440 Computer Organization </w:t>
      </w:r>
      <w:r w:rsidR="00F9787D">
        <w:rPr>
          <w:color w:val="00632C" w:themeColor="accent1"/>
        </w:rPr>
        <w:t>&amp;</w:t>
      </w:r>
      <w:r w:rsidR="000F682C" w:rsidRPr="00F9787D">
        <w:rPr>
          <w:color w:val="00632C" w:themeColor="accent1"/>
        </w:rPr>
        <w:t xml:space="preserve"> Architecture</w:t>
      </w:r>
    </w:p>
    <w:p w14:paraId="20669B27" w14:textId="5859E6C2" w:rsidR="00D540ED" w:rsidRPr="00F9787D" w:rsidRDefault="00D540ED" w:rsidP="00CD3BFC">
      <w:pPr>
        <w:pStyle w:val="ListBullet"/>
        <w:rPr>
          <w:color w:val="auto"/>
        </w:rPr>
      </w:pPr>
      <w:r w:rsidRPr="00F9787D">
        <w:rPr>
          <w:color w:val="00632C" w:themeColor="accent1"/>
        </w:rPr>
        <w:t>COSC 3340</w:t>
      </w:r>
      <w:r w:rsidR="00392EC4" w:rsidRPr="00F9787D">
        <w:rPr>
          <w:color w:val="00632C" w:themeColor="accent1"/>
        </w:rPr>
        <w:t xml:space="preserve"> Algorithms </w:t>
      </w:r>
      <w:r w:rsidR="00F9787D">
        <w:rPr>
          <w:color w:val="00632C" w:themeColor="accent1"/>
        </w:rPr>
        <w:t>&amp;</w:t>
      </w:r>
      <w:r w:rsidR="00392EC4" w:rsidRPr="00F9787D">
        <w:rPr>
          <w:color w:val="00632C" w:themeColor="accent1"/>
        </w:rPr>
        <w:t xml:space="preserve"> Data Structures</w:t>
      </w:r>
    </w:p>
    <w:p w14:paraId="61679BEF" w14:textId="21D87B23" w:rsidR="00890111" w:rsidRPr="00F9787D" w:rsidRDefault="00896FEA" w:rsidP="00890111">
      <w:pPr>
        <w:pStyle w:val="ListBullet"/>
        <w:spacing w:line="240" w:lineRule="auto"/>
        <w:rPr>
          <w:color w:val="auto"/>
        </w:rPr>
      </w:pPr>
      <w:r w:rsidRPr="00F9787D">
        <w:rPr>
          <w:color w:val="00632C" w:themeColor="accent1"/>
        </w:rPr>
        <w:t>MATH</w:t>
      </w:r>
      <w:r w:rsidR="00890111" w:rsidRPr="00F9787D">
        <w:rPr>
          <w:color w:val="00632C" w:themeColor="accent1"/>
        </w:rPr>
        <w:t xml:space="preserve"> </w:t>
      </w:r>
      <w:r w:rsidR="005736D7" w:rsidRPr="00F9787D">
        <w:rPr>
          <w:color w:val="00632C" w:themeColor="accent1"/>
        </w:rPr>
        <w:t xml:space="preserve">4315 </w:t>
      </w:r>
      <w:r w:rsidRPr="00F9787D">
        <w:rPr>
          <w:color w:val="00632C" w:themeColor="accent1"/>
        </w:rPr>
        <w:t>Graph Theory with Applications</w:t>
      </w:r>
    </w:p>
    <w:p w14:paraId="4DD27225" w14:textId="4C785A5F" w:rsidR="00E057DD" w:rsidRPr="00F9787D" w:rsidRDefault="00E057DD" w:rsidP="00890111">
      <w:pPr>
        <w:pStyle w:val="ListBullet"/>
        <w:spacing w:line="240" w:lineRule="auto"/>
        <w:rPr>
          <w:color w:val="auto"/>
        </w:rPr>
      </w:pPr>
      <w:r w:rsidRPr="00F9787D">
        <w:rPr>
          <w:color w:val="00632C" w:themeColor="accent1"/>
        </w:rPr>
        <w:t xml:space="preserve">COSC </w:t>
      </w:r>
      <w:r w:rsidR="006573A1" w:rsidRPr="00F9787D">
        <w:rPr>
          <w:color w:val="00632C" w:themeColor="accent1"/>
        </w:rPr>
        <w:t xml:space="preserve">3340 Introduction to Automata </w:t>
      </w:r>
      <w:r w:rsidR="00F9787D">
        <w:rPr>
          <w:color w:val="00632C" w:themeColor="accent1"/>
        </w:rPr>
        <w:t>&amp;</w:t>
      </w:r>
      <w:r w:rsidR="006573A1" w:rsidRPr="00F9787D">
        <w:rPr>
          <w:color w:val="00632C" w:themeColor="accent1"/>
        </w:rPr>
        <w:t xml:space="preserve"> Computability </w:t>
      </w:r>
    </w:p>
    <w:p w14:paraId="0B2151D4" w14:textId="77777777" w:rsidR="005736D7" w:rsidRPr="00F9787D" w:rsidRDefault="00890111" w:rsidP="00890111">
      <w:pPr>
        <w:pStyle w:val="ListBullet"/>
        <w:spacing w:line="240" w:lineRule="auto"/>
        <w:rPr>
          <w:color w:val="auto"/>
        </w:rPr>
      </w:pPr>
      <w:r w:rsidRPr="00F9787D">
        <w:rPr>
          <w:color w:val="00632C" w:themeColor="accent1"/>
        </w:rPr>
        <w:t xml:space="preserve">COSC 3360 </w:t>
      </w:r>
      <w:r w:rsidR="005736D7" w:rsidRPr="00F9787D">
        <w:rPr>
          <w:color w:val="00632C" w:themeColor="accent1"/>
        </w:rPr>
        <w:t>Operating Systems</w:t>
      </w:r>
    </w:p>
    <w:p w14:paraId="623A5476" w14:textId="0E54E358" w:rsidR="00890111" w:rsidRPr="00F9787D" w:rsidRDefault="005736D7" w:rsidP="00890111">
      <w:pPr>
        <w:pStyle w:val="ListBullet"/>
        <w:spacing w:line="240" w:lineRule="auto"/>
        <w:rPr>
          <w:color w:val="auto"/>
        </w:rPr>
      </w:pPr>
      <w:bookmarkStart w:id="0" w:name="_Hlk118846706"/>
      <w:r w:rsidRPr="00F9787D">
        <w:rPr>
          <w:color w:val="00632C" w:themeColor="accent1"/>
        </w:rPr>
        <w:t xml:space="preserve">COSC </w:t>
      </w:r>
      <w:r w:rsidR="0050144B" w:rsidRPr="00F9787D">
        <w:rPr>
          <w:color w:val="00632C" w:themeColor="accent1"/>
        </w:rPr>
        <w:t xml:space="preserve">2430 </w:t>
      </w:r>
      <w:bookmarkEnd w:id="0"/>
      <w:r w:rsidR="0050144B" w:rsidRPr="00F9787D">
        <w:rPr>
          <w:color w:val="00632C" w:themeColor="accent1"/>
        </w:rPr>
        <w:t xml:space="preserve">Programming </w:t>
      </w:r>
      <w:r w:rsidR="00F9787D">
        <w:rPr>
          <w:color w:val="00632C" w:themeColor="accent1"/>
        </w:rPr>
        <w:t>&amp;</w:t>
      </w:r>
      <w:r w:rsidR="0050144B" w:rsidRPr="00F9787D">
        <w:rPr>
          <w:color w:val="00632C" w:themeColor="accent1"/>
        </w:rPr>
        <w:t xml:space="preserve"> Data Structures </w:t>
      </w:r>
    </w:p>
    <w:p w14:paraId="7FD82AC7" w14:textId="61F22658" w:rsidR="00890111" w:rsidRPr="00F9787D" w:rsidRDefault="005736D7" w:rsidP="00890111">
      <w:pPr>
        <w:pStyle w:val="ListBullet"/>
        <w:spacing w:line="240" w:lineRule="auto"/>
        <w:rPr>
          <w:color w:val="auto"/>
        </w:rPr>
      </w:pPr>
      <w:r w:rsidRPr="00F9787D">
        <w:rPr>
          <w:color w:val="00632C" w:themeColor="accent1"/>
        </w:rPr>
        <w:t xml:space="preserve">COSC 4393 Digital Image </w:t>
      </w:r>
      <w:r w:rsidR="00F9787D" w:rsidRPr="00F9787D">
        <w:rPr>
          <w:color w:val="00632C" w:themeColor="accent1"/>
        </w:rPr>
        <w:t>Processing</w:t>
      </w:r>
    </w:p>
    <w:p w14:paraId="232E82CD" w14:textId="45968A5A" w:rsidR="00890111" w:rsidRPr="00F9787D" w:rsidRDefault="005736D7" w:rsidP="005C4422">
      <w:pPr>
        <w:pStyle w:val="ListBullet"/>
        <w:spacing w:line="240" w:lineRule="auto"/>
      </w:pPr>
      <w:r w:rsidRPr="00F9787D">
        <w:rPr>
          <w:color w:val="00632C" w:themeColor="accent1"/>
        </w:rPr>
        <w:t>COSC 4324 Entrepreneurship for CS</w:t>
      </w:r>
    </w:p>
    <w:p w14:paraId="647BB1B7" w14:textId="150A125D" w:rsidR="00F9787D" w:rsidRPr="00F9787D" w:rsidRDefault="00F9787D" w:rsidP="00F9787D">
      <w:pPr>
        <w:pStyle w:val="ListBullet"/>
        <w:spacing w:line="240" w:lineRule="auto"/>
        <w:rPr>
          <w:color w:val="auto"/>
        </w:rPr>
      </w:pPr>
      <w:r w:rsidRPr="00F9787D">
        <w:rPr>
          <w:color w:val="00632C" w:themeColor="accent1"/>
        </w:rPr>
        <w:t xml:space="preserve">COSC 3880 Design of File </w:t>
      </w:r>
      <w:r>
        <w:rPr>
          <w:color w:val="00632C" w:themeColor="accent1"/>
        </w:rPr>
        <w:t>&amp;</w:t>
      </w:r>
      <w:r w:rsidRPr="00F9787D">
        <w:rPr>
          <w:color w:val="00632C" w:themeColor="accent1"/>
        </w:rPr>
        <w:t xml:space="preserve"> Database Systems</w:t>
      </w:r>
    </w:p>
    <w:p w14:paraId="49B016A8" w14:textId="274BD4C6" w:rsidR="00F9787D" w:rsidRDefault="00F9787D" w:rsidP="00890111">
      <w:pPr>
        <w:pStyle w:val="Heading2"/>
        <w:rPr>
          <w:sz w:val="24"/>
          <w:szCs w:val="24"/>
        </w:rPr>
        <w:sectPr w:rsidR="00F9787D" w:rsidSect="00890111">
          <w:type w:val="continuous"/>
          <w:pgSz w:w="12240" w:h="15840" w:code="1"/>
          <w:pgMar w:top="1440" w:right="1440" w:bottom="1440" w:left="1530" w:header="432" w:footer="648" w:gutter="0"/>
          <w:cols w:num="2" w:space="720"/>
          <w:titlePg/>
          <w:docGrid w:linePitch="360"/>
        </w:sectPr>
      </w:pPr>
    </w:p>
    <w:p w14:paraId="19E7DF01" w14:textId="4A05558E" w:rsidR="00CD3BFC" w:rsidRPr="009F5001" w:rsidRDefault="00CD3BFC" w:rsidP="00890111">
      <w:pPr>
        <w:pStyle w:val="Heading2"/>
        <w:rPr>
          <w:rStyle w:val="Emphasis"/>
          <w:bCs/>
          <w:color w:val="00632C" w:themeColor="accent1"/>
          <w:sz w:val="24"/>
          <w:szCs w:val="24"/>
        </w:rPr>
      </w:pPr>
      <w:r w:rsidRPr="009F5001">
        <w:rPr>
          <w:sz w:val="24"/>
          <w:szCs w:val="24"/>
        </w:rPr>
        <w:t xml:space="preserve">RTF Film &amp; Media Camp | </w:t>
      </w:r>
      <w:r w:rsidRPr="009F5001">
        <w:rPr>
          <w:rStyle w:val="Emphasis"/>
          <w:sz w:val="24"/>
          <w:szCs w:val="24"/>
        </w:rPr>
        <w:t>University of Texas</w:t>
      </w:r>
      <w:r w:rsidR="000645FE" w:rsidRPr="009F5001">
        <w:rPr>
          <w:rStyle w:val="Emphasis"/>
          <w:sz w:val="24"/>
          <w:szCs w:val="24"/>
        </w:rPr>
        <w:t xml:space="preserve"> |</w:t>
      </w:r>
      <w:r w:rsidR="000645FE" w:rsidRPr="009F5001">
        <w:rPr>
          <w:iCs/>
          <w:sz w:val="24"/>
          <w:szCs w:val="24"/>
        </w:rPr>
        <w:t>2016</w:t>
      </w:r>
    </w:p>
    <w:p w14:paraId="601F8085" w14:textId="377335B8" w:rsidR="000D3C27" w:rsidRPr="009F5001" w:rsidRDefault="00CD3BFC" w:rsidP="00890111">
      <w:pPr>
        <w:pStyle w:val="ListBullet"/>
        <w:spacing w:line="240" w:lineRule="auto"/>
        <w:rPr>
          <w:color w:val="auto"/>
        </w:rPr>
      </w:pPr>
      <w:r w:rsidRPr="009F5001">
        <w:rPr>
          <w:color w:val="00632C" w:themeColor="accent1"/>
        </w:rPr>
        <w:t>Animation Camp</w:t>
      </w:r>
      <w:r w:rsidR="000D3C27" w:rsidRPr="009F5001">
        <w:rPr>
          <w:color w:val="00632C" w:themeColor="accent1"/>
        </w:rPr>
        <w:t xml:space="preserve"> |</w:t>
      </w:r>
      <w:r w:rsidR="0054483E" w:rsidRPr="009F5001">
        <w:rPr>
          <w:color w:val="00632C" w:themeColor="accent1"/>
        </w:rPr>
        <w:t xml:space="preserve"> </w:t>
      </w:r>
      <w:r w:rsidR="00F3594C" w:rsidRPr="009F5001">
        <w:rPr>
          <w:color w:val="111111" w:themeColor="text2"/>
        </w:rPr>
        <w:t>Produced a</w:t>
      </w:r>
      <w:r w:rsidR="00E90EC5" w:rsidRPr="009F5001">
        <w:rPr>
          <w:color w:val="111111" w:themeColor="text2"/>
        </w:rPr>
        <w:t>n independent</w:t>
      </w:r>
      <w:r w:rsidR="00F3594C" w:rsidRPr="009F5001">
        <w:rPr>
          <w:color w:val="111111" w:themeColor="text2"/>
        </w:rPr>
        <w:t xml:space="preserve"> short animated film</w:t>
      </w:r>
      <w:r w:rsidR="00E53185" w:rsidRPr="009F5001">
        <w:rPr>
          <w:color w:val="111111" w:themeColor="text2"/>
        </w:rPr>
        <w:t>.</w:t>
      </w:r>
      <w:r w:rsidR="00243956" w:rsidRPr="009F5001">
        <w:rPr>
          <w:color w:val="111111" w:themeColor="text2"/>
        </w:rPr>
        <w:t xml:space="preserve"> </w:t>
      </w:r>
    </w:p>
    <w:p w14:paraId="5EDB6694" w14:textId="64F08F23" w:rsidR="009F5001" w:rsidRPr="009F5001" w:rsidRDefault="009F5001" w:rsidP="00890111">
      <w:pPr>
        <w:pStyle w:val="Heading2"/>
        <w:rPr>
          <w:rStyle w:val="Emphasis"/>
          <w:bCs/>
          <w:color w:val="00632C" w:themeColor="accent1"/>
          <w:sz w:val="24"/>
          <w:szCs w:val="24"/>
        </w:rPr>
      </w:pPr>
      <w:r w:rsidRPr="009F5001">
        <w:rPr>
          <w:sz w:val="24"/>
          <w:szCs w:val="24"/>
        </w:rPr>
        <w:t xml:space="preserve">Stack Skills | </w:t>
      </w:r>
      <w:r w:rsidRPr="009F5001">
        <w:rPr>
          <w:rStyle w:val="Emphasis"/>
          <w:sz w:val="24"/>
          <w:szCs w:val="24"/>
        </w:rPr>
        <w:t>Loonycorn |</w:t>
      </w:r>
      <w:r w:rsidRPr="009F5001">
        <w:rPr>
          <w:iCs/>
          <w:sz w:val="24"/>
          <w:szCs w:val="24"/>
        </w:rPr>
        <w:t>2019</w:t>
      </w:r>
      <w:r w:rsidR="00896FEA">
        <w:rPr>
          <w:iCs/>
          <w:sz w:val="24"/>
          <w:szCs w:val="24"/>
        </w:rPr>
        <w:t>-2021</w:t>
      </w:r>
    </w:p>
    <w:p w14:paraId="59E0A73D" w14:textId="1AF275C5" w:rsidR="009F5001" w:rsidRPr="009F5001" w:rsidRDefault="009F5001" w:rsidP="00890111">
      <w:pPr>
        <w:pStyle w:val="ListBullet"/>
        <w:spacing w:line="240" w:lineRule="auto"/>
        <w:rPr>
          <w:color w:val="auto"/>
        </w:rPr>
      </w:pPr>
      <w:r w:rsidRPr="009F5001">
        <w:rPr>
          <w:color w:val="00632C" w:themeColor="accent1"/>
        </w:rPr>
        <w:t xml:space="preserve"> The Foundations of HTML, CSS &amp; Javascript| </w:t>
      </w:r>
      <w:r>
        <w:rPr>
          <w:color w:val="111111" w:themeColor="text2"/>
        </w:rPr>
        <w:t>Online course</w:t>
      </w:r>
      <w:r w:rsidR="006F0BE5">
        <w:rPr>
          <w:color w:val="111111" w:themeColor="text2"/>
        </w:rPr>
        <w:t xml:space="preserve"> taught by example and self-experimentation.</w:t>
      </w:r>
      <w:r w:rsidRPr="009F5001">
        <w:rPr>
          <w:color w:val="111111" w:themeColor="text2"/>
        </w:rPr>
        <w:t xml:space="preserve"> </w:t>
      </w:r>
    </w:p>
    <w:tbl>
      <w:tblPr>
        <w:tblStyle w:val="TableGrid"/>
        <w:tblW w:w="5774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35"/>
        <w:gridCol w:w="9974"/>
      </w:tblGrid>
      <w:tr w:rsidR="005E088C" w:rsidRPr="009F5001" w14:paraId="78064589" w14:textId="77777777" w:rsidTr="001821FA">
        <w:trPr>
          <w:trHeight w:val="244"/>
        </w:trPr>
        <w:tc>
          <w:tcPr>
            <w:tcW w:w="835" w:type="dxa"/>
            <w:tcMar>
              <w:right w:w="216" w:type="dxa"/>
            </w:tcMar>
            <w:vAlign w:val="bottom"/>
          </w:tcPr>
          <w:p w14:paraId="28A9A8FA" w14:textId="752E7F6D" w:rsidR="005E088C" w:rsidRPr="009F5001" w:rsidRDefault="00075B13" w:rsidP="00890111">
            <w:pPr>
              <w:pStyle w:val="Icons"/>
              <w:spacing w:after="0"/>
              <w:rPr>
                <w:sz w:val="20"/>
                <w:szCs w:val="20"/>
              </w:rPr>
            </w:pPr>
            <w:r w:rsidRPr="009F500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EA92FC4" wp14:editId="6B9A6C55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6CF7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632c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bookmarkStart w:id="1" w:name="_Hlk19081105"/>
        <w:tc>
          <w:tcPr>
            <w:tcW w:w="9973" w:type="dxa"/>
          </w:tcPr>
          <w:p w14:paraId="0FC447E1" w14:textId="5CFD99B2" w:rsidR="005E088C" w:rsidRPr="009F5001" w:rsidRDefault="00DD04BC" w:rsidP="00890111">
            <w:pPr>
              <w:pStyle w:val="Heading1"/>
              <w:spacing w:before="0" w:after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ducation:"/>
                <w:tag w:val="Education:"/>
                <w:id w:val="-2131392780"/>
                <w:placeholder>
                  <w:docPart w:val="717BF109F619462DB79B5295A228364A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9F5001">
                  <w:rPr>
                    <w:sz w:val="28"/>
                    <w:szCs w:val="28"/>
                  </w:rPr>
                  <w:t>Experience</w:t>
                </w:r>
              </w:sdtContent>
            </w:sdt>
            <w:bookmarkEnd w:id="1"/>
          </w:p>
        </w:tc>
      </w:tr>
    </w:tbl>
    <w:p w14:paraId="4E07D05C" w14:textId="77777777" w:rsidR="00D64FB3" w:rsidRPr="009F5001" w:rsidRDefault="00D64FB3" w:rsidP="000645FE">
      <w:pPr>
        <w:pStyle w:val="Heading2"/>
        <w:rPr>
          <w:sz w:val="24"/>
          <w:szCs w:val="24"/>
        </w:rPr>
      </w:pPr>
      <w:r w:rsidRPr="009F5001">
        <w:rPr>
          <w:sz w:val="24"/>
          <w:szCs w:val="24"/>
        </w:rPr>
        <w:t xml:space="preserve">Computer Science Major | </w:t>
      </w:r>
      <w:r w:rsidRPr="009F5001">
        <w:rPr>
          <w:rStyle w:val="Emphasis"/>
          <w:sz w:val="24"/>
          <w:szCs w:val="24"/>
        </w:rPr>
        <w:t>University of Houston</w:t>
      </w:r>
    </w:p>
    <w:p w14:paraId="208BA44F" w14:textId="77777777" w:rsidR="00D64FB3" w:rsidRPr="009F5001" w:rsidRDefault="00D64FB3" w:rsidP="00D64FB3">
      <w:pPr>
        <w:pStyle w:val="ListBullet"/>
        <w:rPr>
          <w:color w:val="auto"/>
        </w:rPr>
      </w:pPr>
      <w:r w:rsidRPr="009F5001">
        <w:rPr>
          <w:color w:val="00632C" w:themeColor="accent1"/>
        </w:rPr>
        <w:t>COSC 1430 Introduction to Programming |</w:t>
      </w:r>
      <w:r w:rsidRPr="009F5001">
        <w:rPr>
          <w:color w:val="auto"/>
        </w:rPr>
        <w:t>Created a program which encrypted messages of the users which could only be transcribed by giving permission with an encryption key. Also learned the basics to make simple applications using Java swing.</w:t>
      </w:r>
    </w:p>
    <w:p w14:paraId="282B2093" w14:textId="003C54C3" w:rsidR="00D64FB3" w:rsidRPr="009F5001" w:rsidRDefault="00890111" w:rsidP="00D64FB3">
      <w:pPr>
        <w:pStyle w:val="ListBullet"/>
        <w:rPr>
          <w:color w:val="auto"/>
        </w:rPr>
      </w:pPr>
      <w:r>
        <w:rPr>
          <w:color w:val="00632C" w:themeColor="accent1"/>
        </w:rPr>
        <w:t>COSC 4531</w:t>
      </w:r>
      <w:r w:rsidR="00D64FB3" w:rsidRPr="009F5001">
        <w:rPr>
          <w:color w:val="00632C" w:themeColor="accent1"/>
        </w:rPr>
        <w:t xml:space="preserve"> </w:t>
      </w:r>
      <w:r>
        <w:rPr>
          <w:color w:val="00632C" w:themeColor="accent1"/>
        </w:rPr>
        <w:t>Fundamental of Software Engineering</w:t>
      </w:r>
      <w:r w:rsidR="00D64FB3" w:rsidRPr="009F5001">
        <w:rPr>
          <w:color w:val="00632C" w:themeColor="accent1"/>
        </w:rPr>
        <w:t xml:space="preserve">| </w:t>
      </w:r>
      <w:r>
        <w:rPr>
          <w:color w:val="auto"/>
        </w:rPr>
        <w:t>Worked with a team to create a portal website and was in charge of the front-end design</w:t>
      </w:r>
      <w:r w:rsidR="00D64FB3" w:rsidRPr="009F5001">
        <w:rPr>
          <w:color w:val="auto"/>
        </w:rPr>
        <w:t>.</w:t>
      </w:r>
      <w:r>
        <w:rPr>
          <w:color w:val="auto"/>
        </w:rPr>
        <w:t xml:space="preserve"> </w:t>
      </w:r>
      <w:r w:rsidR="00D64FB3" w:rsidRPr="009F5001">
        <w:rPr>
          <w:color w:val="auto"/>
        </w:rPr>
        <w:t xml:space="preserve"> </w:t>
      </w:r>
    </w:p>
    <w:p w14:paraId="541BEAB4" w14:textId="572D2587" w:rsidR="00D64FB3" w:rsidRPr="009F5001" w:rsidRDefault="00D64FB3" w:rsidP="00992F8E">
      <w:pPr>
        <w:pStyle w:val="ListBullet"/>
        <w:rPr>
          <w:color w:val="auto"/>
        </w:rPr>
      </w:pPr>
      <w:r w:rsidRPr="009F5001">
        <w:rPr>
          <w:color w:val="00632C" w:themeColor="accent1"/>
        </w:rPr>
        <w:t>COSC</w:t>
      </w:r>
      <w:r w:rsidR="0050144B">
        <w:rPr>
          <w:color w:val="00632C" w:themeColor="accent1"/>
        </w:rPr>
        <w:t xml:space="preserve"> 3360</w:t>
      </w:r>
      <w:r w:rsidRPr="009F5001">
        <w:rPr>
          <w:color w:val="00632C" w:themeColor="accent1"/>
        </w:rPr>
        <w:t xml:space="preserve"> </w:t>
      </w:r>
      <w:r w:rsidR="0050144B" w:rsidRPr="0050144B">
        <w:rPr>
          <w:color w:val="00632C" w:themeColor="accent1"/>
        </w:rPr>
        <w:t>Fundamental of Operating Systems</w:t>
      </w:r>
      <w:r w:rsidR="0050144B" w:rsidRPr="0050144B">
        <w:rPr>
          <w:color w:val="00632C" w:themeColor="accent1"/>
          <w:sz w:val="24"/>
          <w:szCs w:val="24"/>
        </w:rPr>
        <w:t xml:space="preserve"> </w:t>
      </w:r>
      <w:r w:rsidRPr="009F5001">
        <w:rPr>
          <w:color w:val="00632C" w:themeColor="accent1"/>
        </w:rPr>
        <w:t xml:space="preserve">| </w:t>
      </w:r>
      <w:bookmarkStart w:id="2" w:name="_Hlk19081300"/>
      <w:r w:rsidRPr="009F5001">
        <w:rPr>
          <w:color w:val="auto"/>
        </w:rPr>
        <w:t xml:space="preserve">Created a </w:t>
      </w:r>
      <w:bookmarkEnd w:id="2"/>
      <w:r w:rsidR="00F76468">
        <w:rPr>
          <w:color w:val="auto"/>
        </w:rPr>
        <w:t>server and client program using sockets.</w:t>
      </w:r>
    </w:p>
    <w:p w14:paraId="23A68335" w14:textId="152A06A5" w:rsidR="005E088C" w:rsidRPr="009F5001" w:rsidRDefault="006547C8" w:rsidP="00992F8E">
      <w:pPr>
        <w:pStyle w:val="Heading2"/>
        <w:rPr>
          <w:iCs/>
          <w:sz w:val="24"/>
          <w:szCs w:val="24"/>
        </w:rPr>
      </w:pPr>
      <w:r w:rsidRPr="009F5001">
        <w:rPr>
          <w:sz w:val="24"/>
          <w:szCs w:val="24"/>
        </w:rPr>
        <w:t>On-Call Work</w:t>
      </w:r>
      <w:r w:rsidR="005E088C" w:rsidRPr="009F5001">
        <w:rPr>
          <w:sz w:val="24"/>
          <w:szCs w:val="24"/>
        </w:rPr>
        <w:t xml:space="preserve"> | </w:t>
      </w:r>
      <w:r w:rsidR="008851C8" w:rsidRPr="009F5001">
        <w:rPr>
          <w:rStyle w:val="Emphasis"/>
          <w:sz w:val="24"/>
          <w:szCs w:val="24"/>
        </w:rPr>
        <w:t>Customer Service and Babysitting</w:t>
      </w:r>
      <w:r w:rsidR="000645FE" w:rsidRPr="009F5001">
        <w:rPr>
          <w:rStyle w:val="Emphasis"/>
          <w:sz w:val="24"/>
          <w:szCs w:val="24"/>
        </w:rPr>
        <w:t>|</w:t>
      </w:r>
      <w:r w:rsidR="000645FE" w:rsidRPr="009F5001">
        <w:rPr>
          <w:iCs/>
          <w:sz w:val="24"/>
          <w:szCs w:val="24"/>
        </w:rPr>
        <w:t xml:space="preserve">2014 – </w:t>
      </w:r>
      <w:r w:rsidR="00DD04BC">
        <w:rPr>
          <w:iCs/>
          <w:sz w:val="24"/>
          <w:szCs w:val="24"/>
        </w:rPr>
        <w:t>2020</w:t>
      </w:r>
    </w:p>
    <w:p w14:paraId="5559B341" w14:textId="250FFFFF" w:rsidR="00C74FFC" w:rsidRPr="009F5001" w:rsidRDefault="005D367A" w:rsidP="00C74FFC">
      <w:pPr>
        <w:pStyle w:val="ListBullet"/>
        <w:rPr>
          <w:color w:val="00632C" w:themeColor="accent1"/>
        </w:rPr>
      </w:pPr>
      <w:r w:rsidRPr="009F5001">
        <w:rPr>
          <w:color w:val="00632C" w:themeColor="accent1"/>
        </w:rPr>
        <w:t>S</w:t>
      </w:r>
      <w:r w:rsidR="00651E74" w:rsidRPr="009F5001">
        <w:rPr>
          <w:color w:val="00632C" w:themeColor="accent1"/>
        </w:rPr>
        <w:t>nobunny Snoball</w:t>
      </w:r>
      <w:r w:rsidR="00BE06B3" w:rsidRPr="009F5001">
        <w:rPr>
          <w:color w:val="00632C" w:themeColor="accent1"/>
        </w:rPr>
        <w:t>s</w:t>
      </w:r>
      <w:r w:rsidR="00362CA6" w:rsidRPr="009F5001">
        <w:rPr>
          <w:color w:val="00632C" w:themeColor="accent1"/>
        </w:rPr>
        <w:t>|</w:t>
      </w:r>
      <w:r w:rsidR="00D13682" w:rsidRPr="009F5001">
        <w:rPr>
          <w:color w:val="00632C" w:themeColor="accent1"/>
        </w:rPr>
        <w:t xml:space="preserve"> </w:t>
      </w:r>
      <w:r w:rsidR="006C1861" w:rsidRPr="009F5001">
        <w:rPr>
          <w:color w:val="111111" w:themeColor="text2"/>
        </w:rPr>
        <w:t>Lea</w:t>
      </w:r>
      <w:r w:rsidR="0029588E" w:rsidRPr="009F5001">
        <w:rPr>
          <w:color w:val="111111" w:themeColor="text2"/>
        </w:rPr>
        <w:t>r</w:t>
      </w:r>
      <w:r w:rsidR="006C1861" w:rsidRPr="009F5001">
        <w:rPr>
          <w:color w:val="111111" w:themeColor="text2"/>
        </w:rPr>
        <w:t>ned to</w:t>
      </w:r>
      <w:r w:rsidR="00694374" w:rsidRPr="009F5001">
        <w:rPr>
          <w:color w:val="111111" w:themeColor="text2"/>
        </w:rPr>
        <w:t xml:space="preserve"> cooperate with a team in order</w:t>
      </w:r>
      <w:r w:rsidR="00960E67" w:rsidRPr="009F5001">
        <w:rPr>
          <w:color w:val="111111" w:themeColor="text2"/>
        </w:rPr>
        <w:t xml:space="preserve"> to efficiently provide to customers </w:t>
      </w:r>
      <w:r w:rsidR="008E41F5" w:rsidRPr="009F5001">
        <w:rPr>
          <w:color w:val="111111" w:themeColor="text2"/>
        </w:rPr>
        <w:t>th</w:t>
      </w:r>
      <w:r w:rsidR="0029588E" w:rsidRPr="009F5001">
        <w:rPr>
          <w:color w:val="111111" w:themeColor="text2"/>
        </w:rPr>
        <w:t xml:space="preserve">e product </w:t>
      </w:r>
      <w:r w:rsidR="00960E67" w:rsidRPr="009F5001">
        <w:rPr>
          <w:color w:val="111111" w:themeColor="text2"/>
        </w:rPr>
        <w:t>in a timely manner.</w:t>
      </w:r>
    </w:p>
    <w:p w14:paraId="2C492A51" w14:textId="440401D7" w:rsidR="00DF443C" w:rsidRPr="009F5001" w:rsidRDefault="00DF443C" w:rsidP="00890111">
      <w:pPr>
        <w:pStyle w:val="ListBullet"/>
        <w:spacing w:after="0"/>
        <w:rPr>
          <w:color w:val="00632C" w:themeColor="accent1"/>
        </w:rPr>
      </w:pPr>
      <w:r w:rsidRPr="009F5001">
        <w:rPr>
          <w:color w:val="00632C" w:themeColor="accent1"/>
        </w:rPr>
        <w:t>Babysitting |</w:t>
      </w:r>
      <w:r w:rsidR="000E4EA2" w:rsidRPr="009F5001">
        <w:rPr>
          <w:color w:val="00632C" w:themeColor="accent1"/>
        </w:rPr>
        <w:t xml:space="preserve"> </w:t>
      </w:r>
      <w:r w:rsidR="000F1DF8" w:rsidRPr="009F5001">
        <w:rPr>
          <w:color w:val="111111" w:themeColor="text2"/>
        </w:rPr>
        <w:t xml:space="preserve">Guided siblings to </w:t>
      </w:r>
      <w:r w:rsidR="00EE6D6B" w:rsidRPr="009F5001">
        <w:rPr>
          <w:color w:val="111111" w:themeColor="text2"/>
        </w:rPr>
        <w:t xml:space="preserve">communicate effectively and make reasonable compromises </w:t>
      </w:r>
      <w:r w:rsidR="00DF1164" w:rsidRPr="009F5001">
        <w:rPr>
          <w:color w:val="111111" w:themeColor="text2"/>
        </w:rPr>
        <w:t>to satisfy both parties involved.</w:t>
      </w:r>
    </w:p>
    <w:p w14:paraId="187C5C66" w14:textId="41F7CE38" w:rsidR="005E088C" w:rsidRPr="009F5001" w:rsidRDefault="001515A4" w:rsidP="00890111">
      <w:pPr>
        <w:pStyle w:val="Heading2"/>
        <w:rPr>
          <w:iCs/>
          <w:sz w:val="24"/>
          <w:szCs w:val="24"/>
        </w:rPr>
      </w:pPr>
      <w:r w:rsidRPr="009F5001">
        <w:rPr>
          <w:sz w:val="24"/>
          <w:szCs w:val="24"/>
        </w:rPr>
        <w:t>Volunteering</w:t>
      </w:r>
      <w:r w:rsidR="005E088C" w:rsidRPr="009F5001">
        <w:rPr>
          <w:sz w:val="24"/>
          <w:szCs w:val="24"/>
        </w:rPr>
        <w:t xml:space="preserve"> | </w:t>
      </w:r>
      <w:r w:rsidR="00AD7223" w:rsidRPr="009F5001">
        <w:rPr>
          <w:rStyle w:val="Emphasis"/>
          <w:sz w:val="24"/>
          <w:szCs w:val="24"/>
        </w:rPr>
        <w:t>Emergency Aid Coalition</w:t>
      </w:r>
      <w:r w:rsidR="000645FE" w:rsidRPr="009F5001">
        <w:rPr>
          <w:rStyle w:val="Emphasis"/>
          <w:sz w:val="24"/>
          <w:szCs w:val="24"/>
        </w:rPr>
        <w:t>|</w:t>
      </w:r>
      <w:r w:rsidR="000645FE" w:rsidRPr="009F5001">
        <w:rPr>
          <w:iCs/>
          <w:sz w:val="24"/>
          <w:szCs w:val="24"/>
        </w:rPr>
        <w:t xml:space="preserve">2015 – </w:t>
      </w:r>
      <w:r w:rsidR="00DD04BC">
        <w:rPr>
          <w:iCs/>
          <w:sz w:val="24"/>
          <w:szCs w:val="24"/>
        </w:rPr>
        <w:t>2020</w:t>
      </w:r>
    </w:p>
    <w:p w14:paraId="152F46E1" w14:textId="73B5CB08" w:rsidR="00C74FFC" w:rsidRPr="009F5001" w:rsidRDefault="0020770E" w:rsidP="00C74FFC">
      <w:pPr>
        <w:pStyle w:val="ListBullet"/>
        <w:rPr>
          <w:color w:val="auto"/>
        </w:rPr>
      </w:pPr>
      <w:r w:rsidRPr="009F5001">
        <w:rPr>
          <w:color w:val="00632C" w:themeColor="accent1"/>
        </w:rPr>
        <w:t>Food Services</w:t>
      </w:r>
      <w:r w:rsidR="0098085F" w:rsidRPr="009F5001">
        <w:rPr>
          <w:color w:val="00632C" w:themeColor="accent1"/>
        </w:rPr>
        <w:t xml:space="preserve"> </w:t>
      </w:r>
      <w:r w:rsidR="00362CA6" w:rsidRPr="009F5001">
        <w:rPr>
          <w:color w:val="00632C" w:themeColor="accent1"/>
        </w:rPr>
        <w:t>|</w:t>
      </w:r>
      <w:r w:rsidR="0098085F" w:rsidRPr="009F5001">
        <w:rPr>
          <w:color w:val="00632C" w:themeColor="accent1"/>
        </w:rPr>
        <w:t xml:space="preserve"> </w:t>
      </w:r>
      <w:r w:rsidR="00D7528C" w:rsidRPr="009F5001">
        <w:rPr>
          <w:color w:val="auto"/>
        </w:rPr>
        <w:t>Made an efficient system to enhance the speed of lunch assembly</w:t>
      </w:r>
      <w:r w:rsidR="006B02F0" w:rsidRPr="009F5001">
        <w:rPr>
          <w:color w:val="auto"/>
        </w:rPr>
        <w:t xml:space="preserve"> and </w:t>
      </w:r>
      <w:r w:rsidR="008560A3" w:rsidRPr="009F5001">
        <w:rPr>
          <w:color w:val="auto"/>
        </w:rPr>
        <w:t>optimize</w:t>
      </w:r>
      <w:r w:rsidR="0054483E" w:rsidRPr="009F5001">
        <w:rPr>
          <w:color w:val="auto"/>
        </w:rPr>
        <w:t xml:space="preserve"> work area for the volunteers.</w:t>
      </w:r>
    </w:p>
    <w:p w14:paraId="522F6224" w14:textId="75C0DBF0" w:rsidR="00BB5CE5" w:rsidRPr="006F0BE5" w:rsidRDefault="00C408C4" w:rsidP="0050581E">
      <w:pPr>
        <w:pStyle w:val="ListBullet"/>
        <w:rPr>
          <w:sz w:val="20"/>
          <w:szCs w:val="20"/>
        </w:rPr>
      </w:pPr>
      <w:r w:rsidRPr="006F0BE5">
        <w:rPr>
          <w:color w:val="00632C" w:themeColor="accent1"/>
        </w:rPr>
        <w:t>Clothing Services |</w:t>
      </w:r>
      <w:r w:rsidRPr="006F0BE5">
        <w:rPr>
          <w:color w:val="00632C" w:themeColor="accent1"/>
          <w:sz w:val="20"/>
          <w:szCs w:val="20"/>
        </w:rPr>
        <w:t xml:space="preserve"> </w:t>
      </w:r>
      <w:r w:rsidRPr="006F0BE5">
        <w:rPr>
          <w:color w:val="111111" w:themeColor="text2"/>
        </w:rPr>
        <w:t xml:space="preserve">Reorganized the area to be easier to find specific articles of clothing </w:t>
      </w:r>
      <w:r w:rsidR="008E41F5" w:rsidRPr="006F0BE5">
        <w:rPr>
          <w:color w:val="111111" w:themeColor="text2"/>
        </w:rPr>
        <w:t>which</w:t>
      </w:r>
      <w:r w:rsidRPr="006F0BE5">
        <w:rPr>
          <w:color w:val="111111" w:themeColor="text2"/>
        </w:rPr>
        <w:t xml:space="preserve"> increased space of smaller storage rooms.</w:t>
      </w:r>
    </w:p>
    <w:p w14:paraId="2514C3FE" w14:textId="698E8AF4" w:rsidR="00CE0104" w:rsidRPr="009F5001" w:rsidRDefault="00CE0104" w:rsidP="00236307">
      <w:pPr>
        <w:pStyle w:val="Icons"/>
        <w:jc w:val="left"/>
        <w:rPr>
          <w:sz w:val="20"/>
          <w:szCs w:val="20"/>
        </w:rPr>
        <w:sectPr w:rsidR="00CE0104" w:rsidRPr="009F5001" w:rsidSect="00890111">
          <w:type w:val="continuous"/>
          <w:pgSz w:w="12240" w:h="15840" w:code="1"/>
          <w:pgMar w:top="1440" w:right="1440" w:bottom="1440" w:left="1440" w:header="432" w:footer="648" w:gutter="0"/>
          <w:cols w:space="720"/>
          <w:titlePg/>
          <w:docGrid w:linePitch="360"/>
        </w:sect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76"/>
        <w:gridCol w:w="3816"/>
      </w:tblGrid>
      <w:tr w:rsidR="00143224" w:rsidRPr="009F5001" w14:paraId="39E73A0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374F96" w14:textId="31BF3CA5" w:rsidR="00143224" w:rsidRDefault="00143224" w:rsidP="00992F8E">
            <w:pPr>
              <w:pStyle w:val="Icons"/>
              <w:rPr>
                <w:sz w:val="20"/>
                <w:szCs w:val="20"/>
              </w:rPr>
            </w:pPr>
          </w:p>
          <w:p w14:paraId="2A4CA021" w14:textId="0763916C" w:rsidR="009F5001" w:rsidRPr="009F5001" w:rsidRDefault="009F5001" w:rsidP="00992F8E">
            <w:pPr>
              <w:pStyle w:val="Icons"/>
              <w:rPr>
                <w:sz w:val="20"/>
                <w:szCs w:val="20"/>
              </w:rPr>
            </w:pPr>
            <w:r w:rsidRPr="009F500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1CE9781" wp14:editId="3D96FD5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7395D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632c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8A7D6C5" w14:textId="77777777" w:rsidR="00143224" w:rsidRPr="009F5001" w:rsidRDefault="00DD04BC" w:rsidP="00992F8E">
            <w:pPr>
              <w:pStyle w:val="Heading1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Skills:"/>
                <w:tag w:val="Skills:"/>
                <w:id w:val="-925109897"/>
                <w:placeholder>
                  <w:docPart w:val="6401DCC1F0D5412CB9BC6CA44B0C79A2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9F5001">
                  <w:rPr>
                    <w:sz w:val="28"/>
                    <w:szCs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103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1739"/>
        <w:gridCol w:w="3417"/>
        <w:gridCol w:w="3417"/>
      </w:tblGrid>
      <w:tr w:rsidR="00890111" w:rsidRPr="009F5001" w14:paraId="5CDADC7F" w14:textId="6AD2C277" w:rsidTr="00890111">
        <w:trPr>
          <w:trHeight w:val="784"/>
        </w:trPr>
        <w:tc>
          <w:tcPr>
            <w:tcW w:w="1739" w:type="dxa"/>
          </w:tcPr>
          <w:p w14:paraId="76A9FF0C" w14:textId="31BF3CA5" w:rsidR="00890111" w:rsidRPr="009F5001" w:rsidRDefault="00890111" w:rsidP="00890111">
            <w:pPr>
              <w:pStyle w:val="ListBullet"/>
              <w:spacing w:line="240" w:lineRule="auto"/>
              <w:rPr>
                <w:color w:val="auto"/>
              </w:rPr>
            </w:pPr>
            <w:r w:rsidRPr="009F5001">
              <w:rPr>
                <w:color w:val="auto"/>
              </w:rPr>
              <w:t>Java</w:t>
            </w:r>
          </w:p>
          <w:p w14:paraId="6B16B795" w14:textId="77777777" w:rsidR="00890111" w:rsidRPr="009F5001" w:rsidRDefault="00890111" w:rsidP="00890111">
            <w:pPr>
              <w:pStyle w:val="ListBullet"/>
              <w:spacing w:line="240" w:lineRule="auto"/>
              <w:rPr>
                <w:color w:val="auto"/>
              </w:rPr>
            </w:pPr>
            <w:r w:rsidRPr="009F5001">
              <w:rPr>
                <w:color w:val="auto"/>
              </w:rPr>
              <w:t>C++</w:t>
            </w:r>
          </w:p>
          <w:p w14:paraId="72AA6DC3" w14:textId="1241C8E6" w:rsidR="00890111" w:rsidRPr="009F5001" w:rsidRDefault="00890111" w:rsidP="00890111">
            <w:pPr>
              <w:pStyle w:val="ListBullet"/>
              <w:spacing w:line="240" w:lineRule="auto"/>
            </w:pPr>
            <w:r w:rsidRPr="009F5001">
              <w:rPr>
                <w:color w:val="auto"/>
              </w:rPr>
              <w:t>Python</w:t>
            </w:r>
          </w:p>
        </w:tc>
        <w:tc>
          <w:tcPr>
            <w:tcW w:w="3417" w:type="dxa"/>
            <w:tcMar>
              <w:left w:w="576" w:type="dxa"/>
            </w:tcMar>
          </w:tcPr>
          <w:p w14:paraId="0F41BC2B" w14:textId="7F82A51B" w:rsidR="00890111" w:rsidRPr="009F5001" w:rsidRDefault="00890111" w:rsidP="00890111">
            <w:pPr>
              <w:pStyle w:val="ListBullet"/>
              <w:spacing w:after="80" w:line="240" w:lineRule="auto"/>
              <w:ind w:left="0"/>
              <w:rPr>
                <w:color w:val="auto"/>
              </w:rPr>
            </w:pPr>
            <w:r w:rsidRPr="009F5001">
              <w:rPr>
                <w:color w:val="auto"/>
              </w:rPr>
              <w:t>Digital Art</w:t>
            </w:r>
          </w:p>
          <w:p w14:paraId="0D7BAE50" w14:textId="166480DD" w:rsidR="00890111" w:rsidRPr="009F5001" w:rsidRDefault="00890111" w:rsidP="00890111">
            <w:pPr>
              <w:pStyle w:val="ListBullet"/>
              <w:spacing w:after="80" w:line="240" w:lineRule="auto"/>
              <w:ind w:left="0"/>
            </w:pPr>
            <w:r w:rsidRPr="009F5001">
              <w:rPr>
                <w:color w:val="auto"/>
              </w:rPr>
              <w:t>Video Editing</w:t>
            </w:r>
          </w:p>
        </w:tc>
        <w:tc>
          <w:tcPr>
            <w:tcW w:w="3417" w:type="dxa"/>
          </w:tcPr>
          <w:p w14:paraId="327B3AE7" w14:textId="77777777" w:rsidR="00890111" w:rsidRPr="009F5001" w:rsidRDefault="00890111" w:rsidP="00890111">
            <w:pPr>
              <w:pStyle w:val="ListBullet"/>
              <w:spacing w:line="240" w:lineRule="auto"/>
              <w:ind w:left="0"/>
              <w:rPr>
                <w:color w:val="auto"/>
              </w:rPr>
            </w:pPr>
          </w:p>
        </w:tc>
      </w:tr>
    </w:tbl>
    <w:tbl>
      <w:tblPr>
        <w:tblStyle w:val="TableGrid"/>
        <w:tblW w:w="5833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66"/>
        <w:gridCol w:w="2483"/>
        <w:gridCol w:w="1681"/>
      </w:tblGrid>
      <w:tr w:rsidR="00976212" w:rsidRPr="009F5001" w14:paraId="6C5B911F" w14:textId="2417C5A2" w:rsidTr="00976212">
        <w:tc>
          <w:tcPr>
            <w:tcW w:w="668" w:type="dxa"/>
            <w:tcMar>
              <w:right w:w="216" w:type="dxa"/>
            </w:tcMar>
            <w:vAlign w:val="bottom"/>
          </w:tcPr>
          <w:p w14:paraId="5349DF22" w14:textId="33BB8566" w:rsidR="00976212" w:rsidRPr="009F5001" w:rsidRDefault="00976212" w:rsidP="00890111">
            <w:pPr>
              <w:pStyle w:val="Icons"/>
              <w:rPr>
                <w:sz w:val="20"/>
                <w:szCs w:val="20"/>
              </w:rPr>
            </w:pPr>
            <w:r w:rsidRPr="009F500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6B50ADD" wp14:editId="3A6E7303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7AD4D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632c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72" w:type="dxa"/>
          </w:tcPr>
          <w:p w14:paraId="540203E0" w14:textId="7B25BF0C" w:rsidR="00976212" w:rsidRPr="009F5001" w:rsidRDefault="00976212" w:rsidP="00890111">
            <w:pPr>
              <w:pStyle w:val="Heading1"/>
              <w:rPr>
                <w:sz w:val="28"/>
                <w:szCs w:val="28"/>
              </w:rPr>
            </w:pPr>
            <w:r w:rsidRPr="009F5001">
              <w:rPr>
                <w:sz w:val="28"/>
                <w:szCs w:val="28"/>
              </w:rPr>
              <w:t>Interests</w:t>
            </w:r>
          </w:p>
        </w:tc>
        <w:tc>
          <w:tcPr>
            <w:tcW w:w="1800" w:type="dxa"/>
          </w:tcPr>
          <w:p w14:paraId="3F05B01E" w14:textId="77777777" w:rsidR="00976212" w:rsidRPr="009F5001" w:rsidRDefault="00976212" w:rsidP="00890111">
            <w:pPr>
              <w:pStyle w:val="Heading1"/>
              <w:rPr>
                <w:sz w:val="28"/>
                <w:szCs w:val="28"/>
              </w:rPr>
            </w:pPr>
          </w:p>
        </w:tc>
      </w:tr>
    </w:tbl>
    <w:p w14:paraId="0FDB4FEB" w14:textId="44898864" w:rsidR="007A0F44" w:rsidRPr="009F5001" w:rsidRDefault="000E4EA2" w:rsidP="00992F8E">
      <w:pPr>
        <w:pStyle w:val="ListBullet"/>
        <w:rPr>
          <w:color w:val="111111" w:themeColor="text2"/>
        </w:rPr>
      </w:pPr>
      <w:r w:rsidRPr="009F5001">
        <w:rPr>
          <w:color w:val="111111" w:themeColor="text2"/>
        </w:rPr>
        <w:t>Digital Art</w:t>
      </w:r>
    </w:p>
    <w:p w14:paraId="6B424E6D" w14:textId="353FD37A" w:rsidR="00793F58" w:rsidRPr="009F5001" w:rsidRDefault="00793F58" w:rsidP="00992F8E">
      <w:pPr>
        <w:pStyle w:val="ListBullet"/>
        <w:rPr>
          <w:color w:val="111111" w:themeColor="text2"/>
        </w:rPr>
      </w:pPr>
      <w:r w:rsidRPr="009F5001">
        <w:rPr>
          <w:color w:val="111111" w:themeColor="text2"/>
        </w:rPr>
        <w:t>Animation</w:t>
      </w:r>
    </w:p>
    <w:p w14:paraId="6CA0B4C7" w14:textId="1E1A9E81" w:rsidR="00793F58" w:rsidRPr="009F5001" w:rsidRDefault="00793F58" w:rsidP="00992F8E">
      <w:pPr>
        <w:pStyle w:val="ListBullet"/>
        <w:rPr>
          <w:color w:val="111111" w:themeColor="text2"/>
        </w:rPr>
      </w:pPr>
      <w:r w:rsidRPr="009F5001">
        <w:rPr>
          <w:color w:val="111111" w:themeColor="text2"/>
        </w:rPr>
        <w:t>Videogames</w:t>
      </w:r>
    </w:p>
    <w:sectPr w:rsidR="00793F58" w:rsidRPr="009F5001" w:rsidSect="00DA01D7">
      <w:type w:val="continuous"/>
      <w:pgSz w:w="12240" w:h="15840" w:code="1"/>
      <w:pgMar w:top="1440" w:right="1440" w:bottom="1440" w:left="1440" w:header="432" w:footer="648" w:gutter="0"/>
      <w:cols w:num="2" w:space="10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28D5" w14:textId="77777777" w:rsidR="001F06EA" w:rsidRDefault="001F06EA" w:rsidP="00F534FB">
      <w:pPr>
        <w:spacing w:after="0"/>
      </w:pPr>
      <w:r>
        <w:separator/>
      </w:r>
    </w:p>
  </w:endnote>
  <w:endnote w:type="continuationSeparator" w:id="0">
    <w:p w14:paraId="70708215" w14:textId="77777777" w:rsidR="001F06EA" w:rsidRDefault="001F06E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ndo">
    <w:altName w:val="Cambria"/>
    <w:charset w:val="00"/>
    <w:family w:val="roman"/>
    <w:pitch w:val="variable"/>
    <w:sig w:usb0="A00000A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779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3A857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7336" w14:textId="77777777" w:rsidR="001F06EA" w:rsidRDefault="001F06EA" w:rsidP="00F534FB">
      <w:pPr>
        <w:spacing w:after="0"/>
      </w:pPr>
      <w:r>
        <w:separator/>
      </w:r>
    </w:p>
  </w:footnote>
  <w:footnote w:type="continuationSeparator" w:id="0">
    <w:p w14:paraId="46426B31" w14:textId="77777777" w:rsidR="001F06EA" w:rsidRDefault="001F06E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7F4A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25BB2F" wp14:editId="34B539D5">
              <wp:simplePos x="0" y="0"/>
              <wp:positionH relativeFrom="page">
                <wp:posOffset>-60671</wp:posOffset>
              </wp:positionH>
              <wp:positionV relativeFrom="page">
                <wp:posOffset>0</wp:posOffset>
              </wp:positionV>
              <wp:extent cx="7772400" cy="1170085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7008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3E6EC" id="Rectangle 1" o:spid="_x0000_s1026" style="position:absolute;margin-left:-4.8pt;margin-top:0;width:612pt;height:92.15pt;z-index:-25165516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632C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2C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2C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00632C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632C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2C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79863">
    <w:abstractNumId w:val="9"/>
  </w:num>
  <w:num w:numId="2" w16cid:durableId="1246065303">
    <w:abstractNumId w:val="9"/>
    <w:lvlOverride w:ilvl="0">
      <w:startOverride w:val="1"/>
    </w:lvlOverride>
  </w:num>
  <w:num w:numId="3" w16cid:durableId="1298073140">
    <w:abstractNumId w:val="10"/>
  </w:num>
  <w:num w:numId="4" w16cid:durableId="1569657407">
    <w:abstractNumId w:val="13"/>
  </w:num>
  <w:num w:numId="5" w16cid:durableId="2128616807">
    <w:abstractNumId w:val="8"/>
  </w:num>
  <w:num w:numId="6" w16cid:durableId="873077500">
    <w:abstractNumId w:val="7"/>
  </w:num>
  <w:num w:numId="7" w16cid:durableId="1535535894">
    <w:abstractNumId w:val="6"/>
  </w:num>
  <w:num w:numId="8" w16cid:durableId="273943985">
    <w:abstractNumId w:val="5"/>
  </w:num>
  <w:num w:numId="9" w16cid:durableId="973558468">
    <w:abstractNumId w:val="4"/>
  </w:num>
  <w:num w:numId="10" w16cid:durableId="663705281">
    <w:abstractNumId w:val="3"/>
  </w:num>
  <w:num w:numId="11" w16cid:durableId="428434718">
    <w:abstractNumId w:val="2"/>
  </w:num>
  <w:num w:numId="12" w16cid:durableId="1441530220">
    <w:abstractNumId w:val="1"/>
  </w:num>
  <w:num w:numId="13" w16cid:durableId="1321814114">
    <w:abstractNumId w:val="0"/>
  </w:num>
  <w:num w:numId="14" w16cid:durableId="548034998">
    <w:abstractNumId w:val="12"/>
  </w:num>
  <w:num w:numId="15" w16cid:durableId="6180250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6E"/>
    <w:rsid w:val="00001199"/>
    <w:rsid w:val="00002750"/>
    <w:rsid w:val="00004D4E"/>
    <w:rsid w:val="00010E13"/>
    <w:rsid w:val="00011895"/>
    <w:rsid w:val="000130ED"/>
    <w:rsid w:val="00013818"/>
    <w:rsid w:val="00014A87"/>
    <w:rsid w:val="00024730"/>
    <w:rsid w:val="000348ED"/>
    <w:rsid w:val="00040CF1"/>
    <w:rsid w:val="0004158B"/>
    <w:rsid w:val="00051810"/>
    <w:rsid w:val="00051DFD"/>
    <w:rsid w:val="00054B1E"/>
    <w:rsid w:val="00056FE7"/>
    <w:rsid w:val="000570FF"/>
    <w:rsid w:val="00057244"/>
    <w:rsid w:val="00061C1E"/>
    <w:rsid w:val="00062203"/>
    <w:rsid w:val="0006454B"/>
    <w:rsid w:val="000645FE"/>
    <w:rsid w:val="00075B13"/>
    <w:rsid w:val="000826DC"/>
    <w:rsid w:val="0009171D"/>
    <w:rsid w:val="00092692"/>
    <w:rsid w:val="000951F1"/>
    <w:rsid w:val="00096203"/>
    <w:rsid w:val="000A0229"/>
    <w:rsid w:val="000A0705"/>
    <w:rsid w:val="000A1510"/>
    <w:rsid w:val="000A3DC5"/>
    <w:rsid w:val="000B55D4"/>
    <w:rsid w:val="000D3C27"/>
    <w:rsid w:val="000E24AC"/>
    <w:rsid w:val="000E4A73"/>
    <w:rsid w:val="000E4EA2"/>
    <w:rsid w:val="000E5923"/>
    <w:rsid w:val="000F0DF0"/>
    <w:rsid w:val="000F1DF8"/>
    <w:rsid w:val="000F682C"/>
    <w:rsid w:val="000F79EA"/>
    <w:rsid w:val="00112B55"/>
    <w:rsid w:val="00134F92"/>
    <w:rsid w:val="00137DC1"/>
    <w:rsid w:val="00143224"/>
    <w:rsid w:val="00145B33"/>
    <w:rsid w:val="001468F3"/>
    <w:rsid w:val="001503B1"/>
    <w:rsid w:val="001515A4"/>
    <w:rsid w:val="00152C3A"/>
    <w:rsid w:val="001539C4"/>
    <w:rsid w:val="00162BEE"/>
    <w:rsid w:val="00171413"/>
    <w:rsid w:val="00171E1B"/>
    <w:rsid w:val="001821FA"/>
    <w:rsid w:val="00182F07"/>
    <w:rsid w:val="001858BD"/>
    <w:rsid w:val="00187FE3"/>
    <w:rsid w:val="00192573"/>
    <w:rsid w:val="00194A3D"/>
    <w:rsid w:val="00197261"/>
    <w:rsid w:val="001A2A99"/>
    <w:rsid w:val="001A2B6B"/>
    <w:rsid w:val="001A39A3"/>
    <w:rsid w:val="001A6641"/>
    <w:rsid w:val="001B0811"/>
    <w:rsid w:val="001B3B5F"/>
    <w:rsid w:val="001B720C"/>
    <w:rsid w:val="001C0DEE"/>
    <w:rsid w:val="001C3957"/>
    <w:rsid w:val="001C46E5"/>
    <w:rsid w:val="001D7222"/>
    <w:rsid w:val="001E08A4"/>
    <w:rsid w:val="001E57AE"/>
    <w:rsid w:val="001F06EA"/>
    <w:rsid w:val="001F201B"/>
    <w:rsid w:val="0020735F"/>
    <w:rsid w:val="0020770E"/>
    <w:rsid w:val="002146F8"/>
    <w:rsid w:val="00215593"/>
    <w:rsid w:val="00217917"/>
    <w:rsid w:val="002257A2"/>
    <w:rsid w:val="00236307"/>
    <w:rsid w:val="002372E8"/>
    <w:rsid w:val="0023768B"/>
    <w:rsid w:val="00243956"/>
    <w:rsid w:val="0025163F"/>
    <w:rsid w:val="002532FC"/>
    <w:rsid w:val="00254330"/>
    <w:rsid w:val="00260F01"/>
    <w:rsid w:val="00275C94"/>
    <w:rsid w:val="00277638"/>
    <w:rsid w:val="0028164F"/>
    <w:rsid w:val="002823BE"/>
    <w:rsid w:val="002869AA"/>
    <w:rsid w:val="00293023"/>
    <w:rsid w:val="0029588E"/>
    <w:rsid w:val="002979D5"/>
    <w:rsid w:val="00297ED0"/>
    <w:rsid w:val="002A1E6C"/>
    <w:rsid w:val="002A4EDA"/>
    <w:rsid w:val="002B01E3"/>
    <w:rsid w:val="002B3FC8"/>
    <w:rsid w:val="002B7925"/>
    <w:rsid w:val="002C5A91"/>
    <w:rsid w:val="002F10E7"/>
    <w:rsid w:val="002F2BAC"/>
    <w:rsid w:val="002F382C"/>
    <w:rsid w:val="002F69E4"/>
    <w:rsid w:val="00300A98"/>
    <w:rsid w:val="0030724A"/>
    <w:rsid w:val="00316CE4"/>
    <w:rsid w:val="00323C3F"/>
    <w:rsid w:val="003279A4"/>
    <w:rsid w:val="00337114"/>
    <w:rsid w:val="0035004C"/>
    <w:rsid w:val="00351F45"/>
    <w:rsid w:val="003571C8"/>
    <w:rsid w:val="00362CA6"/>
    <w:rsid w:val="00370C1B"/>
    <w:rsid w:val="003811A6"/>
    <w:rsid w:val="00383057"/>
    <w:rsid w:val="00392EC4"/>
    <w:rsid w:val="003955FA"/>
    <w:rsid w:val="0039703C"/>
    <w:rsid w:val="003974BB"/>
    <w:rsid w:val="003A091E"/>
    <w:rsid w:val="003A4209"/>
    <w:rsid w:val="003D2137"/>
    <w:rsid w:val="003E5D64"/>
    <w:rsid w:val="003F28BC"/>
    <w:rsid w:val="00403149"/>
    <w:rsid w:val="004037EF"/>
    <w:rsid w:val="00404F31"/>
    <w:rsid w:val="00405BAD"/>
    <w:rsid w:val="00407161"/>
    <w:rsid w:val="004113D8"/>
    <w:rsid w:val="00416463"/>
    <w:rsid w:val="00423827"/>
    <w:rsid w:val="0043004A"/>
    <w:rsid w:val="004330B1"/>
    <w:rsid w:val="00437B8B"/>
    <w:rsid w:val="00465113"/>
    <w:rsid w:val="004665F0"/>
    <w:rsid w:val="00467F3F"/>
    <w:rsid w:val="004727C2"/>
    <w:rsid w:val="00476144"/>
    <w:rsid w:val="004845C0"/>
    <w:rsid w:val="004915EA"/>
    <w:rsid w:val="004A0327"/>
    <w:rsid w:val="004A4493"/>
    <w:rsid w:val="004A5BF1"/>
    <w:rsid w:val="004B134A"/>
    <w:rsid w:val="004B14E8"/>
    <w:rsid w:val="004B6A2A"/>
    <w:rsid w:val="004C0172"/>
    <w:rsid w:val="004C1AF6"/>
    <w:rsid w:val="004C389B"/>
    <w:rsid w:val="004C42E4"/>
    <w:rsid w:val="004C5C49"/>
    <w:rsid w:val="004C6187"/>
    <w:rsid w:val="004D0521"/>
    <w:rsid w:val="004D128F"/>
    <w:rsid w:val="004D3EB1"/>
    <w:rsid w:val="004D465D"/>
    <w:rsid w:val="004E2794"/>
    <w:rsid w:val="004E77A5"/>
    <w:rsid w:val="004F1057"/>
    <w:rsid w:val="004F199F"/>
    <w:rsid w:val="0050142E"/>
    <w:rsid w:val="0050144B"/>
    <w:rsid w:val="005106C0"/>
    <w:rsid w:val="005111F0"/>
    <w:rsid w:val="00512428"/>
    <w:rsid w:val="00512D1B"/>
    <w:rsid w:val="005247B7"/>
    <w:rsid w:val="0052574C"/>
    <w:rsid w:val="005324B1"/>
    <w:rsid w:val="005372FA"/>
    <w:rsid w:val="00537D31"/>
    <w:rsid w:val="0054483E"/>
    <w:rsid w:val="0054763F"/>
    <w:rsid w:val="00556337"/>
    <w:rsid w:val="0056001D"/>
    <w:rsid w:val="00560365"/>
    <w:rsid w:val="005611C3"/>
    <w:rsid w:val="00562422"/>
    <w:rsid w:val="00565B06"/>
    <w:rsid w:val="0057368A"/>
    <w:rsid w:val="005736D7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367A"/>
    <w:rsid w:val="005E088C"/>
    <w:rsid w:val="005E6E43"/>
    <w:rsid w:val="005F4455"/>
    <w:rsid w:val="006104FF"/>
    <w:rsid w:val="006120CE"/>
    <w:rsid w:val="00614B7C"/>
    <w:rsid w:val="006216F8"/>
    <w:rsid w:val="0062239B"/>
    <w:rsid w:val="00625B8A"/>
    <w:rsid w:val="00630391"/>
    <w:rsid w:val="00631F0D"/>
    <w:rsid w:val="00644D4E"/>
    <w:rsid w:val="00646D01"/>
    <w:rsid w:val="00651E74"/>
    <w:rsid w:val="006520CC"/>
    <w:rsid w:val="006547C8"/>
    <w:rsid w:val="006573A1"/>
    <w:rsid w:val="00663536"/>
    <w:rsid w:val="006648D4"/>
    <w:rsid w:val="00673F18"/>
    <w:rsid w:val="00676CEB"/>
    <w:rsid w:val="00681202"/>
    <w:rsid w:val="00683A86"/>
    <w:rsid w:val="0069300B"/>
    <w:rsid w:val="00694374"/>
    <w:rsid w:val="006A4C72"/>
    <w:rsid w:val="006B02F0"/>
    <w:rsid w:val="006B1717"/>
    <w:rsid w:val="006B2610"/>
    <w:rsid w:val="006C1861"/>
    <w:rsid w:val="006D65F8"/>
    <w:rsid w:val="006F0BE5"/>
    <w:rsid w:val="006F4D23"/>
    <w:rsid w:val="00706B45"/>
    <w:rsid w:val="007175B9"/>
    <w:rsid w:val="007215A9"/>
    <w:rsid w:val="007253E8"/>
    <w:rsid w:val="00735140"/>
    <w:rsid w:val="0073645E"/>
    <w:rsid w:val="007366E5"/>
    <w:rsid w:val="00737190"/>
    <w:rsid w:val="00744423"/>
    <w:rsid w:val="00745196"/>
    <w:rsid w:val="00755346"/>
    <w:rsid w:val="00776E3A"/>
    <w:rsid w:val="0078430C"/>
    <w:rsid w:val="007850D1"/>
    <w:rsid w:val="007857C8"/>
    <w:rsid w:val="00785FEB"/>
    <w:rsid w:val="00785FF6"/>
    <w:rsid w:val="00790E98"/>
    <w:rsid w:val="00793F58"/>
    <w:rsid w:val="0079636E"/>
    <w:rsid w:val="007A0F44"/>
    <w:rsid w:val="007A729F"/>
    <w:rsid w:val="007A7F90"/>
    <w:rsid w:val="007B3F4F"/>
    <w:rsid w:val="007C0E0E"/>
    <w:rsid w:val="007C143C"/>
    <w:rsid w:val="007C153D"/>
    <w:rsid w:val="007C333C"/>
    <w:rsid w:val="007C34A8"/>
    <w:rsid w:val="007E7052"/>
    <w:rsid w:val="007F434C"/>
    <w:rsid w:val="007F71A4"/>
    <w:rsid w:val="00801F3A"/>
    <w:rsid w:val="008030EE"/>
    <w:rsid w:val="00812148"/>
    <w:rsid w:val="00814B43"/>
    <w:rsid w:val="00814FA5"/>
    <w:rsid w:val="00827BBD"/>
    <w:rsid w:val="00827DC6"/>
    <w:rsid w:val="0083016A"/>
    <w:rsid w:val="00843D7D"/>
    <w:rsid w:val="00846AAE"/>
    <w:rsid w:val="008560A3"/>
    <w:rsid w:val="00867081"/>
    <w:rsid w:val="008722B5"/>
    <w:rsid w:val="00875F18"/>
    <w:rsid w:val="00884B02"/>
    <w:rsid w:val="008851C8"/>
    <w:rsid w:val="00890111"/>
    <w:rsid w:val="008936D4"/>
    <w:rsid w:val="00896FEA"/>
    <w:rsid w:val="008978E8"/>
    <w:rsid w:val="008A02C4"/>
    <w:rsid w:val="008A49A0"/>
    <w:rsid w:val="008A6538"/>
    <w:rsid w:val="008C31DA"/>
    <w:rsid w:val="008D3B61"/>
    <w:rsid w:val="008D4FC8"/>
    <w:rsid w:val="008D5A80"/>
    <w:rsid w:val="008E41F5"/>
    <w:rsid w:val="008E5483"/>
    <w:rsid w:val="008E6F4E"/>
    <w:rsid w:val="008F4532"/>
    <w:rsid w:val="00912678"/>
    <w:rsid w:val="00913BD7"/>
    <w:rsid w:val="00921849"/>
    <w:rsid w:val="00921F79"/>
    <w:rsid w:val="0092555E"/>
    <w:rsid w:val="00933CCA"/>
    <w:rsid w:val="0093795C"/>
    <w:rsid w:val="009411E8"/>
    <w:rsid w:val="00952C89"/>
    <w:rsid w:val="009540F4"/>
    <w:rsid w:val="00956B75"/>
    <w:rsid w:val="00960E67"/>
    <w:rsid w:val="00976212"/>
    <w:rsid w:val="0098085F"/>
    <w:rsid w:val="009854E7"/>
    <w:rsid w:val="009918BB"/>
    <w:rsid w:val="00992F8E"/>
    <w:rsid w:val="009931F7"/>
    <w:rsid w:val="00994768"/>
    <w:rsid w:val="009A3F4C"/>
    <w:rsid w:val="009B1F4F"/>
    <w:rsid w:val="009B4952"/>
    <w:rsid w:val="009C0F59"/>
    <w:rsid w:val="009C59F9"/>
    <w:rsid w:val="009C63EE"/>
    <w:rsid w:val="009D0878"/>
    <w:rsid w:val="009D449D"/>
    <w:rsid w:val="009D736D"/>
    <w:rsid w:val="009D7BCA"/>
    <w:rsid w:val="009E62E6"/>
    <w:rsid w:val="009E65EC"/>
    <w:rsid w:val="009F2058"/>
    <w:rsid w:val="009F391D"/>
    <w:rsid w:val="009F5001"/>
    <w:rsid w:val="00A1144C"/>
    <w:rsid w:val="00A1329C"/>
    <w:rsid w:val="00A25023"/>
    <w:rsid w:val="00A2760D"/>
    <w:rsid w:val="00A42CE4"/>
    <w:rsid w:val="00A56B81"/>
    <w:rsid w:val="00A616F7"/>
    <w:rsid w:val="00A6314E"/>
    <w:rsid w:val="00A65E13"/>
    <w:rsid w:val="00A67F37"/>
    <w:rsid w:val="00A77B4D"/>
    <w:rsid w:val="00A8052D"/>
    <w:rsid w:val="00A84978"/>
    <w:rsid w:val="00A9077F"/>
    <w:rsid w:val="00A97A37"/>
    <w:rsid w:val="00AA04BD"/>
    <w:rsid w:val="00AA276C"/>
    <w:rsid w:val="00AB32E0"/>
    <w:rsid w:val="00AB673E"/>
    <w:rsid w:val="00AB703D"/>
    <w:rsid w:val="00AC7C34"/>
    <w:rsid w:val="00AD121E"/>
    <w:rsid w:val="00AD518A"/>
    <w:rsid w:val="00AD6216"/>
    <w:rsid w:val="00AD7223"/>
    <w:rsid w:val="00AE2956"/>
    <w:rsid w:val="00AE2F61"/>
    <w:rsid w:val="00AE313B"/>
    <w:rsid w:val="00AE7650"/>
    <w:rsid w:val="00B112B1"/>
    <w:rsid w:val="00B1221A"/>
    <w:rsid w:val="00B204FE"/>
    <w:rsid w:val="00B25746"/>
    <w:rsid w:val="00B35067"/>
    <w:rsid w:val="00B47E1E"/>
    <w:rsid w:val="00B50F09"/>
    <w:rsid w:val="00B5431F"/>
    <w:rsid w:val="00B544C1"/>
    <w:rsid w:val="00B54661"/>
    <w:rsid w:val="00B55487"/>
    <w:rsid w:val="00B763B5"/>
    <w:rsid w:val="00B76CB4"/>
    <w:rsid w:val="00B90654"/>
    <w:rsid w:val="00B91175"/>
    <w:rsid w:val="00BA71B3"/>
    <w:rsid w:val="00BB34BE"/>
    <w:rsid w:val="00BB3E7B"/>
    <w:rsid w:val="00BB5CE5"/>
    <w:rsid w:val="00BC0E1A"/>
    <w:rsid w:val="00BC1472"/>
    <w:rsid w:val="00BD2DD6"/>
    <w:rsid w:val="00BD55EE"/>
    <w:rsid w:val="00BE06B3"/>
    <w:rsid w:val="00BF0ACA"/>
    <w:rsid w:val="00BF0F96"/>
    <w:rsid w:val="00C00D54"/>
    <w:rsid w:val="00C0155C"/>
    <w:rsid w:val="00C15740"/>
    <w:rsid w:val="00C3233C"/>
    <w:rsid w:val="00C35029"/>
    <w:rsid w:val="00C3763A"/>
    <w:rsid w:val="00C408C4"/>
    <w:rsid w:val="00C44A46"/>
    <w:rsid w:val="00C60281"/>
    <w:rsid w:val="00C74FFC"/>
    <w:rsid w:val="00C779DA"/>
    <w:rsid w:val="00C814F7"/>
    <w:rsid w:val="00C81C04"/>
    <w:rsid w:val="00C83DE0"/>
    <w:rsid w:val="00C858E1"/>
    <w:rsid w:val="00C91B4B"/>
    <w:rsid w:val="00C93DE1"/>
    <w:rsid w:val="00CA1ED0"/>
    <w:rsid w:val="00CA2E0A"/>
    <w:rsid w:val="00CA33C7"/>
    <w:rsid w:val="00CB3192"/>
    <w:rsid w:val="00CC13FA"/>
    <w:rsid w:val="00CC1E5C"/>
    <w:rsid w:val="00CC47DB"/>
    <w:rsid w:val="00CD1043"/>
    <w:rsid w:val="00CD3BFC"/>
    <w:rsid w:val="00CD68A2"/>
    <w:rsid w:val="00CE0104"/>
    <w:rsid w:val="00CE2C76"/>
    <w:rsid w:val="00CF5E24"/>
    <w:rsid w:val="00D046EF"/>
    <w:rsid w:val="00D071D4"/>
    <w:rsid w:val="00D13682"/>
    <w:rsid w:val="00D22E33"/>
    <w:rsid w:val="00D34AE7"/>
    <w:rsid w:val="00D35BBD"/>
    <w:rsid w:val="00D37FAD"/>
    <w:rsid w:val="00D43E05"/>
    <w:rsid w:val="00D5184A"/>
    <w:rsid w:val="00D540ED"/>
    <w:rsid w:val="00D54189"/>
    <w:rsid w:val="00D5627D"/>
    <w:rsid w:val="00D64FB3"/>
    <w:rsid w:val="00D6600D"/>
    <w:rsid w:val="00D70757"/>
    <w:rsid w:val="00D728D5"/>
    <w:rsid w:val="00D73C98"/>
    <w:rsid w:val="00D7528C"/>
    <w:rsid w:val="00D77483"/>
    <w:rsid w:val="00D7797C"/>
    <w:rsid w:val="00D83EA1"/>
    <w:rsid w:val="00D85CA4"/>
    <w:rsid w:val="00D918B8"/>
    <w:rsid w:val="00D960E8"/>
    <w:rsid w:val="00DA01D7"/>
    <w:rsid w:val="00DA6932"/>
    <w:rsid w:val="00DB0B61"/>
    <w:rsid w:val="00DB43C8"/>
    <w:rsid w:val="00DD04BC"/>
    <w:rsid w:val="00DD2D34"/>
    <w:rsid w:val="00DD467E"/>
    <w:rsid w:val="00DD642D"/>
    <w:rsid w:val="00DE136D"/>
    <w:rsid w:val="00DE4136"/>
    <w:rsid w:val="00DE4550"/>
    <w:rsid w:val="00DE4B2F"/>
    <w:rsid w:val="00DE6534"/>
    <w:rsid w:val="00DF0F24"/>
    <w:rsid w:val="00DF1164"/>
    <w:rsid w:val="00DF443C"/>
    <w:rsid w:val="00DF7CF5"/>
    <w:rsid w:val="00DF7F4F"/>
    <w:rsid w:val="00E00E3D"/>
    <w:rsid w:val="00E03A19"/>
    <w:rsid w:val="00E057DD"/>
    <w:rsid w:val="00E066EE"/>
    <w:rsid w:val="00E07D28"/>
    <w:rsid w:val="00E22A15"/>
    <w:rsid w:val="00E30CB9"/>
    <w:rsid w:val="00E35DEB"/>
    <w:rsid w:val="00E379DC"/>
    <w:rsid w:val="00E46808"/>
    <w:rsid w:val="00E512AC"/>
    <w:rsid w:val="00E53185"/>
    <w:rsid w:val="00E5521B"/>
    <w:rsid w:val="00E61D86"/>
    <w:rsid w:val="00E61FB1"/>
    <w:rsid w:val="00E63862"/>
    <w:rsid w:val="00E665C1"/>
    <w:rsid w:val="00E72DA3"/>
    <w:rsid w:val="00E7632C"/>
    <w:rsid w:val="00E86443"/>
    <w:rsid w:val="00E90EC5"/>
    <w:rsid w:val="00E9686E"/>
    <w:rsid w:val="00E97BD9"/>
    <w:rsid w:val="00EE0848"/>
    <w:rsid w:val="00EE6D6B"/>
    <w:rsid w:val="00EF3266"/>
    <w:rsid w:val="00EF5F16"/>
    <w:rsid w:val="00EF6ADF"/>
    <w:rsid w:val="00EF6B20"/>
    <w:rsid w:val="00F033D0"/>
    <w:rsid w:val="00F03B1E"/>
    <w:rsid w:val="00F03F2C"/>
    <w:rsid w:val="00F1202D"/>
    <w:rsid w:val="00F16FB9"/>
    <w:rsid w:val="00F217AB"/>
    <w:rsid w:val="00F325A2"/>
    <w:rsid w:val="00F32D73"/>
    <w:rsid w:val="00F3594C"/>
    <w:rsid w:val="00F35A06"/>
    <w:rsid w:val="00F4343C"/>
    <w:rsid w:val="00F435D3"/>
    <w:rsid w:val="00F46425"/>
    <w:rsid w:val="00F5078D"/>
    <w:rsid w:val="00F51C81"/>
    <w:rsid w:val="00F534FB"/>
    <w:rsid w:val="00F56B32"/>
    <w:rsid w:val="00F56FFE"/>
    <w:rsid w:val="00F73EA4"/>
    <w:rsid w:val="00F76468"/>
    <w:rsid w:val="00F767BA"/>
    <w:rsid w:val="00F904FC"/>
    <w:rsid w:val="00F935BF"/>
    <w:rsid w:val="00F94EB5"/>
    <w:rsid w:val="00F9787D"/>
    <w:rsid w:val="00FA4359"/>
    <w:rsid w:val="00FA4C84"/>
    <w:rsid w:val="00FB0F18"/>
    <w:rsid w:val="00FC0FE9"/>
    <w:rsid w:val="00FC3411"/>
    <w:rsid w:val="00FD7B92"/>
    <w:rsid w:val="00FE18B2"/>
    <w:rsid w:val="00FE7443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9BF95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0632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003116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03116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00632C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00632C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00632C" w:themeColor="accent1"/>
        <w:bottom w:val="single" w:sz="4" w:space="10" w:color="00632C" w:themeColor="accent1"/>
      </w:pBdr>
      <w:spacing w:before="360" w:after="360"/>
      <w:jc w:val="center"/>
    </w:pPr>
    <w:rPr>
      <w:i/>
      <w:iCs/>
      <w:color w:val="00632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00632C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09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BF109F619462DB79B5295A2283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C2DB-18B1-4FAD-9F05-51242350AE43}"/>
      </w:docPartPr>
      <w:docPartBody>
        <w:p w:rsidR="00AC1313" w:rsidRDefault="00936B08">
          <w:pPr>
            <w:pStyle w:val="717BF109F619462DB79B5295A228364A"/>
          </w:pPr>
          <w:r w:rsidRPr="00565B06">
            <w:t>Experience</w:t>
          </w:r>
        </w:p>
      </w:docPartBody>
    </w:docPart>
    <w:docPart>
      <w:docPartPr>
        <w:name w:val="6401DCC1F0D5412CB9BC6CA44B0C7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846B7-72AF-4563-832C-F8963598534F}"/>
      </w:docPartPr>
      <w:docPartBody>
        <w:p w:rsidR="00AC1313" w:rsidRDefault="00936B08">
          <w:pPr>
            <w:pStyle w:val="6401DCC1F0D5412CB9BC6CA44B0C79A2"/>
          </w:pPr>
          <w:r w:rsidRPr="00565B06">
            <w:t>Skills</w:t>
          </w:r>
        </w:p>
      </w:docPartBody>
    </w:docPart>
    <w:docPart>
      <w:docPartPr>
        <w:name w:val="9AE50B7FFCF747A88F6F98AFDFB83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64CD3-77B5-475A-8D4E-146CD4354673}"/>
      </w:docPartPr>
      <w:docPartBody>
        <w:p w:rsidR="00AC1313" w:rsidRDefault="00323AA4" w:rsidP="00323AA4">
          <w:pPr>
            <w:pStyle w:val="9AE50B7FFCF747A88F6F98AFDFB838A7"/>
          </w:pPr>
          <w:r w:rsidRPr="009D0878">
            <w:t>Phone</w:t>
          </w:r>
        </w:p>
      </w:docPartBody>
    </w:docPart>
    <w:docPart>
      <w:docPartPr>
        <w:name w:val="7729D7E8508F45939594ACDBCAAB8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52912-2F1C-4DB3-A8B5-8B7921FE45B7}"/>
      </w:docPartPr>
      <w:docPartBody>
        <w:p w:rsidR="00AC1313" w:rsidRDefault="00323AA4" w:rsidP="00323AA4">
          <w:pPr>
            <w:pStyle w:val="7729D7E8508F45939594ACDBCAAB884C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ndo">
    <w:altName w:val="Cambria"/>
    <w:charset w:val="00"/>
    <w:family w:val="roman"/>
    <w:pitch w:val="variable"/>
    <w:sig w:usb0="A00000AF" w:usb1="5000204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A4"/>
    <w:rsid w:val="00224B5E"/>
    <w:rsid w:val="00323AA4"/>
    <w:rsid w:val="003B2A9E"/>
    <w:rsid w:val="00936B08"/>
    <w:rsid w:val="009A03EB"/>
    <w:rsid w:val="00A07E4E"/>
    <w:rsid w:val="00AC1313"/>
    <w:rsid w:val="00B700DE"/>
    <w:rsid w:val="00C9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sid w:val="00323AA4"/>
    <w:rPr>
      <w:b w:val="0"/>
      <w:iCs/>
      <w:color w:val="657C9C" w:themeColor="text2" w:themeTint="BF"/>
      <w:sz w:val="26"/>
    </w:rPr>
  </w:style>
  <w:style w:type="paragraph" w:customStyle="1" w:styleId="717BF109F619462DB79B5295A228364A">
    <w:name w:val="717BF109F619462DB79B5295A228364A"/>
  </w:style>
  <w:style w:type="paragraph" w:customStyle="1" w:styleId="6401DCC1F0D5412CB9BC6CA44B0C79A2">
    <w:name w:val="6401DCC1F0D5412CB9BC6CA44B0C79A2"/>
  </w:style>
  <w:style w:type="paragraph" w:customStyle="1" w:styleId="9AE50B7FFCF747A88F6F98AFDFB838A7">
    <w:name w:val="9AE50B7FFCF747A88F6F98AFDFB838A7"/>
    <w:rsid w:val="00323AA4"/>
  </w:style>
  <w:style w:type="paragraph" w:customStyle="1" w:styleId="7729D7E8508F45939594ACDBCAAB884C">
    <w:name w:val="7729D7E8508F45939594ACDBCAAB884C"/>
    <w:rsid w:val="00323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00632C"/>
      </a:accent1>
      <a:accent2>
        <a:srgbClr val="008C3E"/>
      </a:accent2>
      <a:accent3>
        <a:srgbClr val="92D050"/>
      </a:accent3>
      <a:accent4>
        <a:srgbClr val="51C212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713-205-3561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openxmlformats.org/package/2006/metadata/core-properties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71af3243-3dd4-4a8d-8c0d-dd76da1f02a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www.linkedin.com/in/camille-maclaren-161803</cp:keywords>
  <dc:description/>
  <cp:lastModifiedBy/>
  <cp:revision>1</cp:revision>
  <dcterms:created xsi:type="dcterms:W3CDTF">2019-02-08T05:05:00Z</dcterms:created>
  <dcterms:modified xsi:type="dcterms:W3CDTF">2023-02-06T01:05:00Z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